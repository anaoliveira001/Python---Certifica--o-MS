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75A0" w14:textId="77777777" w:rsidR="006B79CC" w:rsidRPr="006B79CC" w:rsidRDefault="006B79CC" w:rsidP="00A0789D">
      <w:pPr>
        <w:jc w:val="center"/>
        <w:rPr>
          <w:rFonts w:asciiTheme="minorHAnsi" w:hAnsiTheme="minorHAnsi"/>
          <w:sz w:val="8"/>
          <w:szCs w:val="2"/>
        </w:rPr>
      </w:pPr>
    </w:p>
    <w:p w14:paraId="7D46F46C" w14:textId="057F7378" w:rsidR="00A0789D" w:rsidRPr="00A52160" w:rsidRDefault="006B79CC" w:rsidP="00A0789D">
      <w:pPr>
        <w:jc w:val="center"/>
        <w:rPr>
          <w:rFonts w:asciiTheme="minorHAnsi" w:hAnsiTheme="minorHAnsi"/>
          <w:sz w:val="36"/>
        </w:rPr>
      </w:pPr>
      <w:r w:rsidRPr="00A52160">
        <w:rPr>
          <w:rFonts w:asciiTheme="minorHAnsi" w:hAnsiTheme="minorHAnsi"/>
          <w:sz w:val="36"/>
        </w:rPr>
        <w:t>Introdução ao SQL</w:t>
      </w:r>
    </w:p>
    <w:p w14:paraId="261BD9A8" w14:textId="1C6F3BE8" w:rsidR="00A0789D" w:rsidRPr="00A52160" w:rsidRDefault="00A0789D" w:rsidP="00A0789D">
      <w:pPr>
        <w:jc w:val="center"/>
        <w:rPr>
          <w:rFonts w:asciiTheme="minorHAnsi" w:hAnsiTheme="minorHAnsi"/>
          <w:b/>
          <w:sz w:val="28"/>
        </w:rPr>
      </w:pPr>
      <w:r w:rsidRPr="00A52160">
        <w:rPr>
          <w:rFonts w:asciiTheme="minorHAnsi" w:hAnsiTheme="minorHAnsi"/>
          <w:b/>
          <w:sz w:val="28"/>
        </w:rPr>
        <w:t xml:space="preserve">Ficha </w:t>
      </w:r>
      <w:r w:rsidR="00A52160" w:rsidRPr="00A52160">
        <w:rPr>
          <w:rFonts w:asciiTheme="minorHAnsi" w:hAnsiTheme="minorHAnsi"/>
          <w:b/>
          <w:sz w:val="28"/>
        </w:rPr>
        <w:t>2</w:t>
      </w:r>
    </w:p>
    <w:p w14:paraId="491D088D" w14:textId="77777777" w:rsidR="00885D2C" w:rsidRDefault="00885D2C" w:rsidP="00885D2C">
      <w:pPr>
        <w:autoSpaceDE w:val="0"/>
        <w:autoSpaceDN w:val="0"/>
        <w:adjustRightInd w:val="0"/>
        <w:rPr>
          <w:rFonts w:asciiTheme="minorHAnsi" w:hAnsiTheme="minorHAnsi" w:cs="Arial"/>
          <w:sz w:val="16"/>
          <w:szCs w:val="18"/>
        </w:rPr>
      </w:pPr>
    </w:p>
    <w:p w14:paraId="05ADEA2A" w14:textId="7BFCFC89" w:rsidR="00ED5828" w:rsidRPr="00ED5828" w:rsidRDefault="00A52160" w:rsidP="00217E53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217E53">
        <w:rPr>
          <w:rFonts w:asciiTheme="minorHAnsi" w:hAnsiTheme="minorHAnsi" w:cs="Arial"/>
          <w:bCs/>
          <w:sz w:val="20"/>
          <w:szCs w:val="20"/>
        </w:rPr>
        <w:t xml:space="preserve">Considere o seguinte diagrama da base de dados </w:t>
      </w:r>
      <w:r w:rsidRPr="00217E53">
        <w:rPr>
          <w:rFonts w:asciiTheme="minorHAnsi" w:hAnsiTheme="minorHAnsi" w:cs="Arial"/>
          <w:b/>
          <w:bCs/>
          <w:sz w:val="20"/>
          <w:szCs w:val="20"/>
        </w:rPr>
        <w:t>ALL4BOOKS</w:t>
      </w:r>
      <w:r w:rsidRPr="00217E53">
        <w:rPr>
          <w:rFonts w:asciiTheme="minorHAnsi" w:hAnsiTheme="minorHAnsi" w:cs="Arial"/>
          <w:bCs/>
          <w:sz w:val="20"/>
          <w:szCs w:val="20"/>
        </w:rPr>
        <w:t>:</w:t>
      </w:r>
    </w:p>
    <w:p w14:paraId="0EF31D86" w14:textId="192880FB" w:rsidR="00A52160" w:rsidRPr="00A52160" w:rsidRDefault="00ED5828" w:rsidP="00ED5828">
      <w:pPr>
        <w:spacing w:line="360" w:lineRule="auto"/>
        <w:jc w:val="center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78754B8E" wp14:editId="3849F2F3">
            <wp:extent cx="394335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9"/>
                    <a:stretch/>
                  </pic:blipFill>
                  <pic:spPr bwMode="auto">
                    <a:xfrm>
                      <a:off x="0" y="0"/>
                      <a:ext cx="3943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5A3B9" w14:textId="7E443A2B" w:rsidR="00A52160" w:rsidRDefault="00217E53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 </w:t>
      </w:r>
      <w:r w:rsidR="00A52160" w:rsidRPr="00A52160">
        <w:rPr>
          <w:rFonts w:asciiTheme="minorHAnsi" w:hAnsiTheme="minorHAnsi" w:cs="Arial"/>
          <w:bCs/>
          <w:sz w:val="20"/>
          <w:szCs w:val="20"/>
        </w:rPr>
        <w:t xml:space="preserve">Considere os seguintes registos nas tabelas </w:t>
      </w:r>
      <w:r w:rsidR="00A52160" w:rsidRPr="00A52160">
        <w:rPr>
          <w:rFonts w:asciiTheme="minorHAnsi" w:hAnsiTheme="minorHAnsi" w:cs="Arial"/>
          <w:bCs/>
          <w:i/>
          <w:sz w:val="20"/>
          <w:szCs w:val="20"/>
        </w:rPr>
        <w:t>cliente</w:t>
      </w:r>
      <w:r w:rsidR="00A52160" w:rsidRPr="00A52160">
        <w:rPr>
          <w:rFonts w:asciiTheme="minorHAnsi" w:hAnsiTheme="minorHAnsi" w:cs="Arial"/>
          <w:bCs/>
          <w:sz w:val="20"/>
          <w:szCs w:val="20"/>
        </w:rPr>
        <w:t xml:space="preserve">, </w:t>
      </w:r>
      <w:r w:rsidR="00A52160" w:rsidRPr="00A52160">
        <w:rPr>
          <w:rFonts w:asciiTheme="minorHAnsi" w:hAnsiTheme="minorHAnsi" w:cs="Arial"/>
          <w:bCs/>
          <w:i/>
          <w:sz w:val="20"/>
          <w:szCs w:val="20"/>
        </w:rPr>
        <w:t>editora</w:t>
      </w:r>
      <w:r w:rsidR="00A52160" w:rsidRPr="00A52160">
        <w:rPr>
          <w:rFonts w:asciiTheme="minorHAnsi" w:hAnsiTheme="minorHAnsi" w:cs="Arial"/>
          <w:bCs/>
          <w:sz w:val="20"/>
          <w:szCs w:val="20"/>
        </w:rPr>
        <w:t xml:space="preserve"> e</w:t>
      </w:r>
      <w:r w:rsidR="00A52160" w:rsidRPr="00A52160">
        <w:rPr>
          <w:rFonts w:asciiTheme="minorHAnsi" w:hAnsiTheme="minorHAnsi" w:cs="Arial"/>
          <w:bCs/>
          <w:i/>
          <w:sz w:val="20"/>
          <w:szCs w:val="20"/>
        </w:rPr>
        <w:t xml:space="preserve"> livro</w:t>
      </w:r>
      <w:r w:rsidR="00A52160" w:rsidRPr="00A52160">
        <w:rPr>
          <w:rFonts w:asciiTheme="minorHAnsi" w:hAnsiTheme="minorHAnsi" w:cs="Arial"/>
          <w:bCs/>
          <w:sz w:val="20"/>
          <w:szCs w:val="20"/>
        </w:rPr>
        <w:t>:</w:t>
      </w:r>
    </w:p>
    <w:p w14:paraId="0D167BB9" w14:textId="460BA0BB" w:rsidR="00217E53" w:rsidRDefault="00ED5828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791A2999" wp14:editId="5A0D29DB">
            <wp:extent cx="52197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160" w:rsidRPr="00A52160">
        <w:rPr>
          <w:rFonts w:asciiTheme="minorHAnsi" w:hAnsiTheme="minorHAnsi" w:cs="Arial"/>
          <w:bCs/>
          <w:sz w:val="20"/>
          <w:szCs w:val="20"/>
        </w:rPr>
        <w:t xml:space="preserve">               </w:t>
      </w:r>
    </w:p>
    <w:p w14:paraId="2070166D" w14:textId="33710536" w:rsidR="00217E53" w:rsidRDefault="00ED5828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71377B84" wp14:editId="185E0C40">
            <wp:extent cx="14478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849"/>
                    <a:stretch/>
                  </pic:blipFill>
                  <pic:spPr bwMode="auto"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C2C2" w14:textId="1CF953A9" w:rsidR="00ED5828" w:rsidRDefault="00ED5828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40B434D" w14:textId="77777777" w:rsidR="00ED5828" w:rsidRDefault="00ED5828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BA027A2" w14:textId="789936CB" w:rsidR="00217E53" w:rsidRDefault="006A3307" w:rsidP="00ED5828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28D7FE69" wp14:editId="0147D4F2">
            <wp:extent cx="4965700" cy="685800"/>
            <wp:effectExtent l="0" t="0" r="635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D71F" w14:textId="18E291FF" w:rsidR="00217E53" w:rsidRPr="00217E53" w:rsidRDefault="00A52160" w:rsidP="00217E53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217E53">
        <w:rPr>
          <w:rFonts w:asciiTheme="minorHAnsi" w:hAnsiTheme="minorHAnsi" w:cs="Arial"/>
          <w:bCs/>
          <w:sz w:val="20"/>
          <w:szCs w:val="20"/>
        </w:rPr>
        <w:t>Responda às seguintes questões, indicando o respetivo código SQL.</w:t>
      </w:r>
    </w:p>
    <w:p w14:paraId="702C4F4A" w14:textId="0218938C" w:rsidR="00A52160" w:rsidRPr="00217E53" w:rsidRDefault="00A52160" w:rsidP="00217E53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são os clientes da empresa ALL4BOOKS? (Quero visualizar toda a informação referente aos clientes) </w:t>
      </w:r>
    </w:p>
    <w:p w14:paraId="3CCE0867" w14:textId="195424B3" w:rsidR="00A52160" w:rsidRDefault="00A52160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4C10A451" w14:textId="77777777" w:rsidR="00217E53" w:rsidRPr="00A52160" w:rsidRDefault="00217E53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496F8D51" w14:textId="63EBF3EE" w:rsidR="00A52160" w:rsidRPr="00217E53" w:rsidRDefault="00A52160" w:rsidP="00217E53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são os clientes, ordenados pelo campo nome e ordem crescente? (Quero saber o </w:t>
      </w:r>
      <w:r w:rsidR="00ED5828">
        <w:rPr>
          <w:rFonts w:asciiTheme="minorHAnsi" w:hAnsiTheme="minorHAnsi" w:cs="Arial"/>
          <w:bCs/>
          <w:sz w:val="20"/>
          <w:szCs w:val="20"/>
        </w:rPr>
        <w:t>cod_</w:t>
      </w:r>
      <w:r w:rsidRPr="00A52160">
        <w:rPr>
          <w:rFonts w:asciiTheme="minorHAnsi" w:hAnsiTheme="minorHAnsi" w:cs="Arial"/>
          <w:bCs/>
          <w:sz w:val="20"/>
          <w:szCs w:val="20"/>
        </w:rPr>
        <w:t xml:space="preserve">cliente, nome e email) </w:t>
      </w:r>
    </w:p>
    <w:p w14:paraId="578D301F" w14:textId="357CA798" w:rsidR="00A52160" w:rsidRDefault="00A5216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0A3648D7" w14:textId="77777777" w:rsidR="00217E53" w:rsidRPr="00A52160" w:rsidRDefault="00217E53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9EEBA4D" w14:textId="3072C4A5" w:rsidR="00A52160" w:rsidRPr="00217E53" w:rsidRDefault="00A52160" w:rsidP="00217E53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>Quais os clientes que não possuem e-mail?</w:t>
      </w:r>
    </w:p>
    <w:p w14:paraId="1467B3A2" w14:textId="5F9512AE" w:rsidR="00A52160" w:rsidRDefault="00A52160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39E4327" w14:textId="77777777" w:rsidR="00217E53" w:rsidRPr="00A52160" w:rsidRDefault="00217E53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73F394B" w14:textId="5A0B8BF3" w:rsidR="00A52160" w:rsidRPr="00217E53" w:rsidRDefault="00A52160" w:rsidP="00217E53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os clientes que moram no Porto ou em Aveiro? </w:t>
      </w:r>
    </w:p>
    <w:p w14:paraId="6F85A9C4" w14:textId="77777777" w:rsidR="00A52160" w:rsidRPr="00A52160" w:rsidRDefault="00A52160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5FE963A" w14:textId="77777777" w:rsidR="00A52160" w:rsidRPr="00A52160" w:rsidRDefault="00A52160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260C41E" w14:textId="2B5796AF" w:rsidR="00A52160" w:rsidRPr="00217E53" w:rsidRDefault="00A52160" w:rsidP="00217E53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Quantos clientes estão registados na base de dados? </w:t>
      </w:r>
    </w:p>
    <w:p w14:paraId="25505FDB" w14:textId="77777777" w:rsidR="00A52160" w:rsidRPr="00A52160" w:rsidRDefault="00A5216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77A2DCD" w14:textId="77777777" w:rsidR="00A52160" w:rsidRPr="00A52160" w:rsidRDefault="00A52160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453BD1C3" w14:textId="296E043E" w:rsidR="00A52160" w:rsidRPr="00A52160" w:rsidRDefault="00A52160" w:rsidP="00A5216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>Como inserir um novo cliente com os seguintes dados:</w:t>
      </w:r>
    </w:p>
    <w:p w14:paraId="22EAF9D6" w14:textId="77777777" w:rsidR="00A52160" w:rsidRPr="00A52160" w:rsidRDefault="00A52160" w:rsidP="00217E53">
      <w:pPr>
        <w:spacing w:after="0" w:line="360" w:lineRule="auto"/>
        <w:ind w:left="426"/>
        <w:jc w:val="both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Nome: Joana </w:t>
      </w:r>
    </w:p>
    <w:p w14:paraId="2B7F51F9" w14:textId="77777777" w:rsidR="00A52160" w:rsidRPr="00A52160" w:rsidRDefault="00A52160" w:rsidP="00217E53">
      <w:pPr>
        <w:spacing w:after="0" w:line="360" w:lineRule="auto"/>
        <w:ind w:left="426"/>
        <w:jc w:val="both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>Morada: Espinho</w:t>
      </w:r>
    </w:p>
    <w:p w14:paraId="4E787F05" w14:textId="77777777" w:rsidR="00A52160" w:rsidRPr="00A52160" w:rsidRDefault="00A52160" w:rsidP="00217E53">
      <w:pPr>
        <w:spacing w:after="0" w:line="360" w:lineRule="auto"/>
        <w:ind w:left="426"/>
        <w:jc w:val="both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>Sexo: F</w:t>
      </w:r>
    </w:p>
    <w:p w14:paraId="7FADBA2E" w14:textId="09A5848F" w:rsidR="00A52160" w:rsidRPr="00A52160" w:rsidRDefault="00A52160" w:rsidP="00217E53">
      <w:pPr>
        <w:spacing w:after="0" w:line="360" w:lineRule="auto"/>
        <w:ind w:left="426"/>
        <w:jc w:val="both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E-mail: </w:t>
      </w:r>
      <w:hyperlink r:id="rId12" w:history="1">
        <w:r w:rsidR="00217E53" w:rsidRPr="00D37FF9">
          <w:rPr>
            <w:rStyle w:val="Hyperlink"/>
            <w:rFonts w:asciiTheme="minorHAnsi" w:hAnsiTheme="minorHAnsi" w:cs="Arial"/>
            <w:bCs/>
            <w:sz w:val="20"/>
            <w:szCs w:val="20"/>
          </w:rPr>
          <w:t>joana@outlook.com</w:t>
        </w:r>
      </w:hyperlink>
    </w:p>
    <w:p w14:paraId="46CC6EF9" w14:textId="78C4EE98" w:rsidR="00A52160" w:rsidRPr="00A52160" w:rsidRDefault="00885D2C" w:rsidP="00217E53">
      <w:pPr>
        <w:spacing w:after="0"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        </w:t>
      </w:r>
      <w:r w:rsidRPr="00A52160">
        <w:rPr>
          <w:rFonts w:asciiTheme="minorHAnsi" w:hAnsiTheme="minorHAnsi" w:cs="Arial"/>
          <w:bCs/>
          <w:sz w:val="18"/>
          <w:szCs w:val="20"/>
        </w:rPr>
        <w:t xml:space="preserve"> </w:t>
      </w:r>
      <w:r w:rsidR="00A52160" w:rsidRPr="00A52160">
        <w:rPr>
          <w:rFonts w:asciiTheme="minorHAnsi" w:hAnsiTheme="minorHAnsi" w:cs="Arial"/>
          <w:bCs/>
          <w:sz w:val="18"/>
          <w:szCs w:val="20"/>
        </w:rPr>
        <w:t xml:space="preserve">(considere que a coluna </w:t>
      </w:r>
      <w:r w:rsidR="00ED5828">
        <w:rPr>
          <w:rFonts w:asciiTheme="minorHAnsi" w:hAnsiTheme="minorHAnsi" w:cs="Arial"/>
          <w:bCs/>
          <w:sz w:val="18"/>
          <w:szCs w:val="20"/>
        </w:rPr>
        <w:t>cod_</w:t>
      </w:r>
      <w:r w:rsidR="00A52160" w:rsidRPr="00A52160">
        <w:rPr>
          <w:rFonts w:asciiTheme="minorHAnsi" w:hAnsiTheme="minorHAnsi" w:cs="Arial"/>
          <w:bCs/>
          <w:sz w:val="18"/>
          <w:szCs w:val="20"/>
        </w:rPr>
        <w:t>cliente possui AUTO_INCREMENT)</w:t>
      </w:r>
    </w:p>
    <w:p w14:paraId="257FDCCA" w14:textId="07FA164B" w:rsidR="00217E53" w:rsidRDefault="00217E53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035EFB3" w14:textId="77777777" w:rsidR="00ED5828" w:rsidRDefault="00ED5828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7E7B692D" w14:textId="562E7C5E" w:rsidR="00A52160" w:rsidRPr="00885D2C" w:rsidRDefault="00A52160" w:rsidP="00885D2C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Como atualizar os dados do cliente "Carolina </w:t>
      </w:r>
      <w:r w:rsidR="00885D2C">
        <w:rPr>
          <w:rFonts w:asciiTheme="minorHAnsi" w:hAnsiTheme="minorHAnsi" w:cs="Arial"/>
          <w:bCs/>
          <w:sz w:val="20"/>
          <w:szCs w:val="20"/>
        </w:rPr>
        <w:t>Silva</w:t>
      </w:r>
      <w:r w:rsidRPr="00A52160">
        <w:rPr>
          <w:rFonts w:asciiTheme="minorHAnsi" w:hAnsiTheme="minorHAnsi" w:cs="Arial"/>
          <w:bCs/>
          <w:sz w:val="20"/>
          <w:szCs w:val="20"/>
        </w:rPr>
        <w:t>", com um novo e-mail (</w:t>
      </w:r>
      <w:hyperlink r:id="rId13" w:history="1">
        <w:r w:rsidR="006A3307" w:rsidRPr="00633961">
          <w:rPr>
            <w:rStyle w:val="Hyperlink"/>
            <w:rFonts w:asciiTheme="minorHAnsi" w:hAnsiTheme="minorHAnsi" w:cs="Arial"/>
            <w:bCs/>
            <w:sz w:val="20"/>
            <w:szCs w:val="20"/>
          </w:rPr>
          <w:t>carolina@gmail.com</w:t>
        </w:r>
      </w:hyperlink>
      <w:r w:rsidRPr="00A52160">
        <w:rPr>
          <w:rFonts w:asciiTheme="minorHAnsi" w:hAnsiTheme="minorHAnsi" w:cs="Arial"/>
          <w:bCs/>
          <w:sz w:val="20"/>
          <w:szCs w:val="20"/>
        </w:rPr>
        <w:t xml:space="preserve">) e a morada atualizada (Espinho)? </w:t>
      </w:r>
    </w:p>
    <w:p w14:paraId="4B720255" w14:textId="512A6177" w:rsidR="00217E53" w:rsidRDefault="00217E53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1E9FF2D" w14:textId="77777777" w:rsidR="00217E53" w:rsidRPr="00A52160" w:rsidRDefault="00217E53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308FD3E" w14:textId="28A692A2" w:rsidR="00A52160" w:rsidRPr="00A52160" w:rsidRDefault="00A52160" w:rsidP="00A5216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Como eliminar o cliente "Rui Santos"? </w:t>
      </w:r>
    </w:p>
    <w:p w14:paraId="2AE80280" w14:textId="77777777" w:rsidR="00A52160" w:rsidRPr="00A52160" w:rsidRDefault="00A5216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62DA61E" w14:textId="77777777" w:rsidR="00A52160" w:rsidRPr="00A52160" w:rsidRDefault="00A52160" w:rsidP="0025221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04ABAD2" w14:textId="239D609E" w:rsidR="00A52160" w:rsidRPr="00A52160" w:rsidRDefault="00A52160" w:rsidP="00A5216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os livros disponíveis em stock, sobre linguagem </w:t>
      </w:r>
      <w:r w:rsidR="006A3307">
        <w:rPr>
          <w:rFonts w:asciiTheme="minorHAnsi" w:hAnsiTheme="minorHAnsi" w:cs="Arial"/>
          <w:bCs/>
          <w:sz w:val="20"/>
          <w:szCs w:val="20"/>
        </w:rPr>
        <w:t>Python</w:t>
      </w:r>
      <w:r w:rsidRPr="00A52160">
        <w:rPr>
          <w:rFonts w:asciiTheme="minorHAnsi" w:hAnsiTheme="minorHAnsi" w:cs="Arial"/>
          <w:bCs/>
          <w:sz w:val="20"/>
          <w:szCs w:val="20"/>
        </w:rPr>
        <w:t>? (Quero visualizar apenas o título, preço</w:t>
      </w:r>
      <w:r w:rsidR="00252210">
        <w:rPr>
          <w:rFonts w:asciiTheme="minorHAnsi" w:hAnsiTheme="minorHAnsi" w:cs="Arial"/>
          <w:bCs/>
          <w:sz w:val="20"/>
          <w:szCs w:val="20"/>
        </w:rPr>
        <w:t xml:space="preserve"> e stock</w:t>
      </w:r>
      <w:r w:rsidRPr="00A52160">
        <w:rPr>
          <w:rFonts w:asciiTheme="minorHAnsi" w:hAnsiTheme="minorHAnsi" w:cs="Arial"/>
          <w:bCs/>
          <w:sz w:val="20"/>
          <w:szCs w:val="20"/>
        </w:rPr>
        <w:t xml:space="preserve">) </w:t>
      </w:r>
    </w:p>
    <w:p w14:paraId="3DEDCFAC" w14:textId="77777777" w:rsidR="00A52160" w:rsidRPr="00A52160" w:rsidRDefault="00A5216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74DDF0E3" w14:textId="77777777" w:rsidR="00A52160" w:rsidRPr="00A52160" w:rsidRDefault="00A52160" w:rsidP="00217E53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016F28E8" w14:textId="4DF83D80" w:rsidR="00A52160" w:rsidRPr="00A52160" w:rsidRDefault="00A52160" w:rsidP="00A5216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os dois livros mais caros? (Quero visualizar apenas o título e preço) </w:t>
      </w:r>
    </w:p>
    <w:p w14:paraId="74DCE2EC" w14:textId="77777777" w:rsidR="00A52160" w:rsidRPr="00A52160" w:rsidRDefault="00A52160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8FA6FF5" w14:textId="197769F5" w:rsidR="00A52160" w:rsidRPr="00A52160" w:rsidRDefault="00A52160" w:rsidP="00A52160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11EE8B6" w14:textId="5A3BE5E5" w:rsidR="00885D2C" w:rsidRDefault="00A52160" w:rsidP="00885D2C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>Quais os livros disponíveis na base de dados?</w:t>
      </w:r>
    </w:p>
    <w:p w14:paraId="6C41C330" w14:textId="5E40D2D9" w:rsidR="00A52160" w:rsidRDefault="00A52160" w:rsidP="00885D2C">
      <w:pPr>
        <w:pStyle w:val="ListParagraph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885D2C">
        <w:rPr>
          <w:rFonts w:asciiTheme="minorHAnsi" w:hAnsiTheme="minorHAnsi" w:cs="Arial"/>
          <w:bCs/>
          <w:sz w:val="20"/>
          <w:szCs w:val="20"/>
        </w:rPr>
        <w:t xml:space="preserve">Output desejado:  </w:t>
      </w:r>
    </w:p>
    <w:p w14:paraId="77E5A7EB" w14:textId="535A3B40" w:rsidR="003814E4" w:rsidRPr="00885D2C" w:rsidRDefault="003814E4" w:rsidP="00885D2C">
      <w:pPr>
        <w:pStyle w:val="ListParagraph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Dica:  </w:t>
      </w:r>
      <w:r w:rsidR="00C91FDC">
        <w:rPr>
          <w:rFonts w:asciiTheme="minorHAnsi" w:hAnsiTheme="minorHAnsi" w:cs="Arial"/>
          <w:bCs/>
          <w:sz w:val="20"/>
          <w:szCs w:val="20"/>
        </w:rPr>
        <w:t>concat()</w:t>
      </w:r>
    </w:p>
    <w:p w14:paraId="75528743" w14:textId="0392FA8E" w:rsidR="00A52160" w:rsidRDefault="006A3307" w:rsidP="00252210">
      <w:pPr>
        <w:spacing w:line="360" w:lineRule="auto"/>
        <w:ind w:firstLine="426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38A2DE39" wp14:editId="5B3409DC">
            <wp:extent cx="3454400" cy="679450"/>
            <wp:effectExtent l="0" t="0" r="0" b="635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"/>
                    <a:stretch/>
                  </pic:blipFill>
                  <pic:spPr bwMode="auto">
                    <a:xfrm>
                      <a:off x="0" y="0"/>
                      <a:ext cx="34544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BDA0" w14:textId="0C201AE9" w:rsidR="00252210" w:rsidRPr="00A52160" w:rsidRDefault="0025221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7A1BFA7D" w14:textId="77777777" w:rsidR="00A52160" w:rsidRPr="00A52160" w:rsidRDefault="00A5216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E659602" w14:textId="77777777" w:rsidR="00A52160" w:rsidRPr="00A52160" w:rsidRDefault="00A52160" w:rsidP="00A52160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7F3B9D95" w14:textId="77777777" w:rsidR="006B79CC" w:rsidRPr="006B79CC" w:rsidRDefault="006B79CC" w:rsidP="006B79CC">
      <w:pPr>
        <w:autoSpaceDE w:val="0"/>
        <w:autoSpaceDN w:val="0"/>
        <w:adjustRightInd w:val="0"/>
        <w:ind w:left="360"/>
        <w:rPr>
          <w:rFonts w:asciiTheme="minorHAnsi" w:hAnsiTheme="minorHAnsi" w:cs="Arial"/>
          <w:color w:val="000000"/>
          <w:sz w:val="20"/>
          <w:szCs w:val="20"/>
        </w:rPr>
      </w:pPr>
    </w:p>
    <w:p w14:paraId="5707B7AB" w14:textId="64D7A946" w:rsidR="00AF6B1A" w:rsidRPr="006B79CC" w:rsidRDefault="00AF6B1A" w:rsidP="006B79CC">
      <w:pPr>
        <w:spacing w:line="360" w:lineRule="auto"/>
        <w:rPr>
          <w:rFonts w:asciiTheme="minorHAnsi" w:hAnsiTheme="minorHAnsi" w:cs="Arial"/>
          <w:b/>
          <w:bCs/>
          <w:sz w:val="20"/>
        </w:rPr>
      </w:pPr>
    </w:p>
    <w:sectPr w:rsidR="00AF6B1A" w:rsidRPr="006B79C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9516" w14:textId="77777777" w:rsidR="00781131" w:rsidRDefault="00781131" w:rsidP="00646E60">
      <w:pPr>
        <w:spacing w:after="0" w:line="240" w:lineRule="auto"/>
      </w:pPr>
      <w:r>
        <w:separator/>
      </w:r>
    </w:p>
  </w:endnote>
  <w:endnote w:type="continuationSeparator" w:id="0">
    <w:p w14:paraId="7E8B2A20" w14:textId="77777777" w:rsidR="00781131" w:rsidRDefault="00781131" w:rsidP="0064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169" w14:textId="34FF3A41" w:rsidR="00C26867" w:rsidRDefault="00C26867" w:rsidP="00C26867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6AAACD" wp14:editId="61F03134">
          <wp:simplePos x="0" y="0"/>
          <wp:positionH relativeFrom="column">
            <wp:posOffset>481965</wp:posOffset>
          </wp:positionH>
          <wp:positionV relativeFrom="paragraph">
            <wp:posOffset>120015</wp:posOffset>
          </wp:positionV>
          <wp:extent cx="4428000" cy="417600"/>
          <wp:effectExtent l="0" t="0" r="0" b="1905"/>
          <wp:wrapNone/>
          <wp:docPr id="4" name="Imagem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5">
                    <a:extLst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BF64" w14:textId="77777777" w:rsidR="00781131" w:rsidRDefault="00781131" w:rsidP="00646E60">
      <w:pPr>
        <w:spacing w:after="0" w:line="240" w:lineRule="auto"/>
      </w:pPr>
      <w:r>
        <w:separator/>
      </w:r>
    </w:p>
  </w:footnote>
  <w:footnote w:type="continuationSeparator" w:id="0">
    <w:p w14:paraId="5D25B5F7" w14:textId="77777777" w:rsidR="00781131" w:rsidRDefault="00781131" w:rsidP="0064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9789" w14:textId="0B506245" w:rsidR="00646E60" w:rsidRDefault="00C26867" w:rsidP="00C26867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D6A0CC" wp14:editId="7C4D5642">
          <wp:simplePos x="0" y="0"/>
          <wp:positionH relativeFrom="column">
            <wp:posOffset>920115</wp:posOffset>
          </wp:positionH>
          <wp:positionV relativeFrom="paragraph">
            <wp:posOffset>-421005</wp:posOffset>
          </wp:positionV>
          <wp:extent cx="3600000" cy="5688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2C"/>
    <w:multiLevelType w:val="hybridMultilevel"/>
    <w:tmpl w:val="85CA374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FC4BC80">
      <w:start w:val="1"/>
      <w:numFmt w:val="bullet"/>
      <w:lvlText w:val="□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36"/>
        <w:szCs w:val="36"/>
      </w:rPr>
    </w:lvl>
    <w:lvl w:ilvl="2" w:tplc="08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693"/>
    <w:multiLevelType w:val="hybridMultilevel"/>
    <w:tmpl w:val="7B0AAB2E"/>
    <w:lvl w:ilvl="0" w:tplc="588ECB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 w:tplc="B50E699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1C82079"/>
    <w:multiLevelType w:val="hybridMultilevel"/>
    <w:tmpl w:val="D5664D72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02C845A">
      <w:start w:val="1"/>
      <w:numFmt w:val="lowerRoman"/>
      <w:lvlText w:val="%2)"/>
      <w:lvlJc w:val="right"/>
      <w:pPr>
        <w:ind w:left="1506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793280"/>
    <w:multiLevelType w:val="hybridMultilevel"/>
    <w:tmpl w:val="347285D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44BB5"/>
    <w:multiLevelType w:val="hybridMultilevel"/>
    <w:tmpl w:val="68BC9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0705C"/>
    <w:multiLevelType w:val="multilevel"/>
    <w:tmpl w:val="7CDEE0A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999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B8F7B51"/>
    <w:multiLevelType w:val="multilevel"/>
    <w:tmpl w:val="5914B2CE"/>
    <w:lvl w:ilvl="0">
      <w:start w:val="1"/>
      <w:numFmt w:val="decimal"/>
      <w:lvlText w:val="%1."/>
      <w:lvlJc w:val="left"/>
      <w:pPr>
        <w:ind w:left="1068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500" w:hanging="432"/>
      </w:pPr>
      <w:rPr>
        <w:rFonts w:ascii="Times New Roman" w:hAnsi="Times New Roman"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58E05F06"/>
    <w:multiLevelType w:val="hybridMultilevel"/>
    <w:tmpl w:val="7E2CC89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02E"/>
    <w:multiLevelType w:val="hybridMultilevel"/>
    <w:tmpl w:val="D22EB3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87FDE"/>
    <w:multiLevelType w:val="hybridMultilevel"/>
    <w:tmpl w:val="5D18E086"/>
    <w:lvl w:ilvl="0" w:tplc="F02C845A">
      <w:start w:val="1"/>
      <w:numFmt w:val="lowerRoman"/>
      <w:lvlText w:val="%1)"/>
      <w:lvlJc w:val="righ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B5773C"/>
    <w:multiLevelType w:val="hybridMultilevel"/>
    <w:tmpl w:val="8968BA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15D1B"/>
    <w:multiLevelType w:val="hybridMultilevel"/>
    <w:tmpl w:val="2AA4211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890367"/>
    <w:multiLevelType w:val="hybridMultilevel"/>
    <w:tmpl w:val="506C9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0"/>
  </w:num>
  <w:num w:numId="4">
    <w:abstractNumId w:val="5"/>
  </w:num>
  <w:num w:numId="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E4"/>
    <w:rsid w:val="000002CB"/>
    <w:rsid w:val="00037567"/>
    <w:rsid w:val="000844DC"/>
    <w:rsid w:val="000A32EC"/>
    <w:rsid w:val="000A3F9C"/>
    <w:rsid w:val="000D65F0"/>
    <w:rsid w:val="001513E0"/>
    <w:rsid w:val="0017135B"/>
    <w:rsid w:val="00201D99"/>
    <w:rsid w:val="00217E53"/>
    <w:rsid w:val="00221BAF"/>
    <w:rsid w:val="002378B7"/>
    <w:rsid w:val="00252210"/>
    <w:rsid w:val="0026536F"/>
    <w:rsid w:val="00281A69"/>
    <w:rsid w:val="00286596"/>
    <w:rsid w:val="00296235"/>
    <w:rsid w:val="002E0566"/>
    <w:rsid w:val="002E3333"/>
    <w:rsid w:val="002E5A2F"/>
    <w:rsid w:val="002F73E6"/>
    <w:rsid w:val="003058CF"/>
    <w:rsid w:val="003063C6"/>
    <w:rsid w:val="003522E6"/>
    <w:rsid w:val="003814E4"/>
    <w:rsid w:val="00386C64"/>
    <w:rsid w:val="003A3E25"/>
    <w:rsid w:val="003B10AE"/>
    <w:rsid w:val="003B47CB"/>
    <w:rsid w:val="003B5B07"/>
    <w:rsid w:val="004162A4"/>
    <w:rsid w:val="00432019"/>
    <w:rsid w:val="00464902"/>
    <w:rsid w:val="004659D3"/>
    <w:rsid w:val="00487BFF"/>
    <w:rsid w:val="00490B0F"/>
    <w:rsid w:val="004A3230"/>
    <w:rsid w:val="004C0898"/>
    <w:rsid w:val="0051416F"/>
    <w:rsid w:val="00532BDD"/>
    <w:rsid w:val="0056283D"/>
    <w:rsid w:val="00562ABF"/>
    <w:rsid w:val="005B1EB1"/>
    <w:rsid w:val="005F0F0C"/>
    <w:rsid w:val="00634BDE"/>
    <w:rsid w:val="00646E60"/>
    <w:rsid w:val="00647E6F"/>
    <w:rsid w:val="00667B52"/>
    <w:rsid w:val="006A3307"/>
    <w:rsid w:val="006B79CC"/>
    <w:rsid w:val="00742DD0"/>
    <w:rsid w:val="007501F5"/>
    <w:rsid w:val="00763240"/>
    <w:rsid w:val="007736DB"/>
    <w:rsid w:val="007763C1"/>
    <w:rsid w:val="00781131"/>
    <w:rsid w:val="007B002A"/>
    <w:rsid w:val="007B4F5E"/>
    <w:rsid w:val="007B7B10"/>
    <w:rsid w:val="007D34B8"/>
    <w:rsid w:val="007F1F33"/>
    <w:rsid w:val="0086610C"/>
    <w:rsid w:val="00885D2C"/>
    <w:rsid w:val="0089158D"/>
    <w:rsid w:val="008961D4"/>
    <w:rsid w:val="008A0DD6"/>
    <w:rsid w:val="008F3752"/>
    <w:rsid w:val="009129FA"/>
    <w:rsid w:val="00936FF9"/>
    <w:rsid w:val="00950A59"/>
    <w:rsid w:val="009651AA"/>
    <w:rsid w:val="009678C5"/>
    <w:rsid w:val="009817AD"/>
    <w:rsid w:val="0098466B"/>
    <w:rsid w:val="009A646A"/>
    <w:rsid w:val="009D65F8"/>
    <w:rsid w:val="00A0789D"/>
    <w:rsid w:val="00A24651"/>
    <w:rsid w:val="00A2725C"/>
    <w:rsid w:val="00A37C5F"/>
    <w:rsid w:val="00A513FB"/>
    <w:rsid w:val="00A52160"/>
    <w:rsid w:val="00A52723"/>
    <w:rsid w:val="00A573C9"/>
    <w:rsid w:val="00A9196E"/>
    <w:rsid w:val="00A92239"/>
    <w:rsid w:val="00AB464B"/>
    <w:rsid w:val="00AB46FA"/>
    <w:rsid w:val="00AD158E"/>
    <w:rsid w:val="00AF6B1A"/>
    <w:rsid w:val="00B031FA"/>
    <w:rsid w:val="00B113D1"/>
    <w:rsid w:val="00B44E7E"/>
    <w:rsid w:val="00B6148B"/>
    <w:rsid w:val="00C05D2F"/>
    <w:rsid w:val="00C12626"/>
    <w:rsid w:val="00C26867"/>
    <w:rsid w:val="00C27B58"/>
    <w:rsid w:val="00C53F63"/>
    <w:rsid w:val="00C91FDC"/>
    <w:rsid w:val="00C94858"/>
    <w:rsid w:val="00CA77B1"/>
    <w:rsid w:val="00CD0E04"/>
    <w:rsid w:val="00CD1BD5"/>
    <w:rsid w:val="00CF3DE9"/>
    <w:rsid w:val="00D05BE4"/>
    <w:rsid w:val="00D22525"/>
    <w:rsid w:val="00D2355F"/>
    <w:rsid w:val="00D26C7C"/>
    <w:rsid w:val="00D37EB1"/>
    <w:rsid w:val="00D554D9"/>
    <w:rsid w:val="00D62896"/>
    <w:rsid w:val="00DA349A"/>
    <w:rsid w:val="00E37304"/>
    <w:rsid w:val="00E50637"/>
    <w:rsid w:val="00E72AEE"/>
    <w:rsid w:val="00E77DF2"/>
    <w:rsid w:val="00EB16D0"/>
    <w:rsid w:val="00EB4136"/>
    <w:rsid w:val="00ED5828"/>
    <w:rsid w:val="00ED5F26"/>
    <w:rsid w:val="00EE74F4"/>
    <w:rsid w:val="00EF299F"/>
    <w:rsid w:val="00F7267B"/>
    <w:rsid w:val="00F91BE6"/>
    <w:rsid w:val="00FB0B24"/>
    <w:rsid w:val="00FF7C2E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A09D2"/>
  <w15:docId w15:val="{4AFEE05C-C146-499B-A198-194AB34C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6E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60"/>
  </w:style>
  <w:style w:type="paragraph" w:styleId="Footer">
    <w:name w:val="footer"/>
    <w:basedOn w:val="Normal"/>
    <w:link w:val="FooterCha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60"/>
  </w:style>
  <w:style w:type="paragraph" w:styleId="NormalWeb">
    <w:name w:val="Normal (Web)"/>
    <w:basedOn w:val="Normal"/>
    <w:rsid w:val="00A078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Strong">
    <w:name w:val="Strong"/>
    <w:qFormat/>
    <w:rsid w:val="00A0789D"/>
    <w:rPr>
      <w:b/>
      <w:bCs/>
    </w:rPr>
  </w:style>
  <w:style w:type="character" w:styleId="Hyperlink">
    <w:name w:val="Hyperlink"/>
    <w:unhideWhenUsed/>
    <w:rsid w:val="006B79C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79CC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FF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rolin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mailto:joana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4\AP_ESP_1314\Algoritmos\old\Ficha1_Algoritmos_Fluxogramas_PseudoCodigo%20-%20Cop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9300B70DC9F34284D91066A32547B3" ma:contentTypeVersion="6" ma:contentTypeDescription="Criar um novo documento." ma:contentTypeScope="" ma:versionID="b170e87685803d7f95a21ac03b132453">
  <xsd:schema xmlns:xsd="http://www.w3.org/2001/XMLSchema" xmlns:xs="http://www.w3.org/2001/XMLSchema" xmlns:p="http://schemas.microsoft.com/office/2006/metadata/properties" xmlns:ns2="29f71143-9998-4c47-922a-16eb69d91a45" targetNamespace="http://schemas.microsoft.com/office/2006/metadata/properties" ma:root="true" ma:fieldsID="3dfff668cf6652e582377f1b0f5b1c57" ns2:_="">
    <xsd:import namespace="29f71143-9998-4c47-922a-16eb69d91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71143-9998-4c47-922a-16eb69d91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7EF8C-9ABA-4CA2-BEAB-D2A183E71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EF5A61-8890-4423-9C01-D979FD7F7F6B}"/>
</file>

<file path=customXml/itemProps3.xml><?xml version="1.0" encoding="utf-8"?>
<ds:datastoreItem xmlns:ds="http://schemas.openxmlformats.org/officeDocument/2006/customXml" ds:itemID="{A688176F-D949-4CA8-AB45-56C744B85C63}"/>
</file>

<file path=customXml/itemProps4.xml><?xml version="1.0" encoding="utf-8"?>
<ds:datastoreItem xmlns:ds="http://schemas.openxmlformats.org/officeDocument/2006/customXml" ds:itemID="{90EC78E6-EE4A-48F1-AFEF-E4435F802E24}"/>
</file>

<file path=docProps/app.xml><?xml version="1.0" encoding="utf-8"?>
<Properties xmlns="http://schemas.openxmlformats.org/officeDocument/2006/extended-properties" xmlns:vt="http://schemas.openxmlformats.org/officeDocument/2006/docPropsVTypes">
  <Template>Ficha1_Algoritmos_Fluxogramas_PseudoCodigo - Copy.dot</Template>
  <TotalTime>545</TotalTime>
  <Pages>3</Pages>
  <Words>209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Carlos Martins</cp:lastModifiedBy>
  <cp:revision>56</cp:revision>
  <cp:lastPrinted>2021-07-04T16:29:00Z</cp:lastPrinted>
  <dcterms:created xsi:type="dcterms:W3CDTF">2014-02-04T14:44:00Z</dcterms:created>
  <dcterms:modified xsi:type="dcterms:W3CDTF">2021-12-09T18:50:00Z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0x010100BC9300B70DC9F34284D91066A32547B3</vt:lpwstr>
  </property>
</Properties>
</file>