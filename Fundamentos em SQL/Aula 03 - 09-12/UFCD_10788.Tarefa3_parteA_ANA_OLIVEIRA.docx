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6804" w14:textId="74893C6D" w:rsidR="00A0789D" w:rsidRPr="00BE03C7" w:rsidRDefault="00D45CAA" w:rsidP="006057DA">
      <w:pPr>
        <w:spacing w:line="360" w:lineRule="auto"/>
        <w:jc w:val="center"/>
        <w:rPr>
          <w:rFonts w:asciiTheme="minorHAnsi" w:hAnsiTheme="minorHAnsi"/>
          <w:sz w:val="36"/>
        </w:rPr>
      </w:pPr>
      <w:bookmarkStart w:id="0" w:name="_Hlk84845650"/>
      <w:bookmarkEnd w:id="0"/>
      <w:proofErr w:type="spellStart"/>
      <w:r>
        <w:rPr>
          <w:rFonts w:asciiTheme="minorHAnsi" w:hAnsiTheme="minorHAnsi"/>
          <w:sz w:val="36"/>
        </w:rPr>
        <w:t>MySQL</w:t>
      </w:r>
      <w:proofErr w:type="spellEnd"/>
      <w:r>
        <w:rPr>
          <w:rFonts w:asciiTheme="minorHAnsi" w:hAnsiTheme="minorHAnsi"/>
          <w:sz w:val="36"/>
        </w:rPr>
        <w:t xml:space="preserve"> e Linguagem SQL</w:t>
      </w:r>
    </w:p>
    <w:p w14:paraId="7D75D014" w14:textId="6AA431F2" w:rsidR="00EF70B7" w:rsidRPr="000579CC" w:rsidRDefault="007D775E" w:rsidP="000579CC">
      <w:pPr>
        <w:spacing w:line="360" w:lineRule="auto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Tarefa </w:t>
      </w:r>
      <w:r w:rsidR="006A1FD3">
        <w:rPr>
          <w:rFonts w:asciiTheme="minorHAnsi" w:hAnsiTheme="minorHAnsi"/>
          <w:b/>
          <w:sz w:val="28"/>
        </w:rPr>
        <w:t>3</w:t>
      </w:r>
      <w:r w:rsidR="00A71A0A">
        <w:rPr>
          <w:rFonts w:asciiTheme="minorHAnsi" w:hAnsiTheme="minorHAnsi"/>
          <w:b/>
          <w:sz w:val="28"/>
        </w:rPr>
        <w:t xml:space="preserve"> – </w:t>
      </w:r>
      <w:r w:rsidR="00D45CAA">
        <w:rPr>
          <w:rFonts w:asciiTheme="minorHAnsi" w:hAnsiTheme="minorHAnsi"/>
          <w:b/>
          <w:sz w:val="28"/>
        </w:rPr>
        <w:t xml:space="preserve">Diagrama de Base de Dados </w:t>
      </w:r>
      <w:r w:rsidR="00827385" w:rsidRPr="00827385">
        <w:rPr>
          <w:rFonts w:asciiTheme="minorHAnsi" w:hAnsiTheme="minorHAnsi"/>
          <w:b/>
          <w:sz w:val="28"/>
        </w:rPr>
        <w:t>ALL4BOOKS</w:t>
      </w:r>
      <w:r w:rsidR="00827385">
        <w:rPr>
          <w:rFonts w:asciiTheme="minorHAnsi" w:hAnsiTheme="minorHAnsi"/>
          <w:b/>
          <w:sz w:val="28"/>
        </w:rPr>
        <w:t xml:space="preserve"> – Comandos SQL</w:t>
      </w:r>
      <w:r w:rsidR="007F67FE">
        <w:rPr>
          <w:rFonts w:asciiTheme="minorHAnsi" w:hAnsiTheme="minorHAnsi"/>
          <w:b/>
          <w:sz w:val="28"/>
        </w:rPr>
        <w:t xml:space="preserve"> – Parte </w:t>
      </w:r>
      <w:r w:rsidR="006A1FD3">
        <w:rPr>
          <w:rFonts w:asciiTheme="minorHAnsi" w:hAnsiTheme="minorHAnsi"/>
          <w:b/>
          <w:sz w:val="28"/>
        </w:rPr>
        <w:t>A</w:t>
      </w:r>
      <w:r w:rsidR="007F67FE">
        <w:rPr>
          <w:rFonts w:asciiTheme="minorHAnsi" w:hAnsiTheme="minorHAnsi"/>
          <w:b/>
          <w:sz w:val="28"/>
        </w:rPr>
        <w:t>.</w:t>
      </w:r>
    </w:p>
    <w:p w14:paraId="72CDC151" w14:textId="77777777" w:rsidR="000579CC" w:rsidRPr="00EF70B7" w:rsidRDefault="000579CC" w:rsidP="00EF70B7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sz w:val="20"/>
          <w:szCs w:val="20"/>
        </w:rPr>
      </w:pPr>
    </w:p>
    <w:p w14:paraId="7C73916F" w14:textId="6CCA6924" w:rsidR="00827385" w:rsidRPr="00ED5828" w:rsidRDefault="00827385" w:rsidP="00827385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217E53">
        <w:rPr>
          <w:rFonts w:asciiTheme="minorHAnsi" w:hAnsiTheme="minorHAnsi" w:cs="Arial"/>
          <w:bCs/>
          <w:sz w:val="20"/>
          <w:szCs w:val="20"/>
        </w:rPr>
        <w:t xml:space="preserve">Considere o seguinte diagrama da base de dados </w:t>
      </w:r>
      <w:r w:rsidRPr="00217E53">
        <w:rPr>
          <w:rFonts w:asciiTheme="minorHAnsi" w:hAnsiTheme="minorHAnsi" w:cs="Arial"/>
          <w:b/>
          <w:bCs/>
          <w:sz w:val="20"/>
          <w:szCs w:val="20"/>
        </w:rPr>
        <w:t>ALL4BOOKS</w:t>
      </w:r>
      <w:r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r w:rsidRPr="00827385">
        <w:rPr>
          <w:rFonts w:asciiTheme="minorHAnsi" w:hAnsiTheme="minorHAnsi" w:cs="Arial"/>
          <w:sz w:val="20"/>
          <w:szCs w:val="20"/>
        </w:rPr>
        <w:t>(criado na tarefa 1):</w:t>
      </w:r>
    </w:p>
    <w:p w14:paraId="789F4E79" w14:textId="77777777" w:rsidR="00827385" w:rsidRPr="00A52160" w:rsidRDefault="00827385" w:rsidP="00827385">
      <w:pPr>
        <w:spacing w:line="360" w:lineRule="auto"/>
        <w:jc w:val="center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148D5718" wp14:editId="0D52F1D6">
            <wp:extent cx="3943350" cy="4419600"/>
            <wp:effectExtent l="0" t="0" r="0" b="0"/>
            <wp:docPr id="3" name="Picture 3" descr="Graphical user interface, diagra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9"/>
                    <a:stretch/>
                  </pic:blipFill>
                  <pic:spPr bwMode="auto">
                    <a:xfrm>
                      <a:off x="0" y="0"/>
                      <a:ext cx="3943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819A" w14:textId="77777777" w:rsidR="00827385" w:rsidRDefault="0082738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 </w:t>
      </w:r>
      <w:r w:rsidRPr="00A52160">
        <w:rPr>
          <w:rFonts w:asciiTheme="minorHAnsi" w:hAnsiTheme="minorHAnsi" w:cs="Arial"/>
          <w:bCs/>
          <w:sz w:val="20"/>
          <w:szCs w:val="20"/>
        </w:rPr>
        <w:t xml:space="preserve">Considere os seguintes registos nas tabelas </w:t>
      </w:r>
      <w:r w:rsidRPr="00A52160">
        <w:rPr>
          <w:rFonts w:asciiTheme="minorHAnsi" w:hAnsiTheme="minorHAnsi" w:cs="Arial"/>
          <w:bCs/>
          <w:i/>
          <w:sz w:val="20"/>
          <w:szCs w:val="20"/>
        </w:rPr>
        <w:t>cliente</w:t>
      </w:r>
      <w:r w:rsidRPr="00A52160">
        <w:rPr>
          <w:rFonts w:asciiTheme="minorHAnsi" w:hAnsiTheme="minorHAnsi" w:cs="Arial"/>
          <w:bCs/>
          <w:sz w:val="20"/>
          <w:szCs w:val="20"/>
        </w:rPr>
        <w:t xml:space="preserve">, </w:t>
      </w:r>
      <w:r w:rsidRPr="00A52160">
        <w:rPr>
          <w:rFonts w:asciiTheme="minorHAnsi" w:hAnsiTheme="minorHAnsi" w:cs="Arial"/>
          <w:bCs/>
          <w:i/>
          <w:sz w:val="20"/>
          <w:szCs w:val="20"/>
        </w:rPr>
        <w:t>editora</w:t>
      </w:r>
      <w:r w:rsidRPr="00A52160">
        <w:rPr>
          <w:rFonts w:asciiTheme="minorHAnsi" w:hAnsiTheme="minorHAnsi" w:cs="Arial"/>
          <w:bCs/>
          <w:sz w:val="20"/>
          <w:szCs w:val="20"/>
        </w:rPr>
        <w:t xml:space="preserve"> e</w:t>
      </w:r>
      <w:r w:rsidRPr="00A52160">
        <w:rPr>
          <w:rFonts w:asciiTheme="minorHAnsi" w:hAnsiTheme="minorHAnsi" w:cs="Arial"/>
          <w:bCs/>
          <w:i/>
          <w:sz w:val="20"/>
          <w:szCs w:val="20"/>
        </w:rPr>
        <w:t xml:space="preserve"> livro</w:t>
      </w:r>
      <w:r w:rsidRPr="00A52160">
        <w:rPr>
          <w:rFonts w:asciiTheme="minorHAnsi" w:hAnsiTheme="minorHAnsi" w:cs="Arial"/>
          <w:bCs/>
          <w:sz w:val="20"/>
          <w:szCs w:val="20"/>
        </w:rPr>
        <w:t>:</w:t>
      </w:r>
    </w:p>
    <w:p w14:paraId="1982BE59" w14:textId="77777777" w:rsidR="00827385" w:rsidRDefault="0082738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42146879" wp14:editId="23F8B99C">
            <wp:extent cx="5219700" cy="838200"/>
            <wp:effectExtent l="0" t="0" r="0" b="0"/>
            <wp:docPr id="5" name="Picture 5" descr="Tab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160">
        <w:rPr>
          <w:rFonts w:asciiTheme="minorHAnsi" w:hAnsiTheme="minorHAnsi" w:cs="Arial"/>
          <w:bCs/>
          <w:sz w:val="20"/>
          <w:szCs w:val="20"/>
        </w:rPr>
        <w:t xml:space="preserve">               </w:t>
      </w:r>
    </w:p>
    <w:p w14:paraId="47CD2829" w14:textId="77777777" w:rsidR="00827385" w:rsidRDefault="0082738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17F54C5F" wp14:editId="387FA2EB">
            <wp:extent cx="1447800" cy="647700"/>
            <wp:effectExtent l="0" t="0" r="0" b="0"/>
            <wp:docPr id="6" name="Picture 6" descr="Graphical user interface, application, tab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849"/>
                    <a:stretch/>
                  </pic:blipFill>
                  <pic:spPr bwMode="auto"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EEBAA" w14:textId="77777777" w:rsidR="00827385" w:rsidRDefault="0082738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D07148A" w14:textId="5A07AD61" w:rsidR="00827385" w:rsidRDefault="00163B62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</w:rPr>
        <w:lastRenderedPageBreak/>
        <w:drawing>
          <wp:inline distT="0" distB="0" distL="0" distR="0" wp14:anchorId="739346A4" wp14:editId="7409EAB3">
            <wp:extent cx="4965700" cy="685800"/>
            <wp:effectExtent l="0" t="0" r="635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EAB1" w14:textId="77777777" w:rsidR="00827385" w:rsidRPr="00217E53" w:rsidRDefault="00827385" w:rsidP="00827385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217E53">
        <w:rPr>
          <w:rFonts w:asciiTheme="minorHAnsi" w:hAnsiTheme="minorHAnsi" w:cs="Arial"/>
          <w:bCs/>
          <w:sz w:val="20"/>
          <w:szCs w:val="20"/>
        </w:rPr>
        <w:t>Responda às seguintes questões, indicando o respetivo código SQL.</w:t>
      </w:r>
    </w:p>
    <w:p w14:paraId="25576C1B" w14:textId="77777777" w:rsidR="00827385" w:rsidRPr="00217E53" w:rsidRDefault="00827385" w:rsidP="0082738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são os clientes da empresa ALL4BOOKS? (Quero visualizar toda a informação referente aos clientes) </w:t>
      </w:r>
    </w:p>
    <w:p w14:paraId="62563299" w14:textId="359AE264" w:rsidR="00827385" w:rsidRPr="00A52160" w:rsidRDefault="003D317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hyperlink r:id="rId15" w:tgtFrame="mysql_doc" w:history="1">
        <w:r w:rsidRPr="003D3175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`cliente`</w:t>
      </w:r>
    </w:p>
    <w:p w14:paraId="1FDFF146" w14:textId="77777777" w:rsidR="00827385" w:rsidRPr="00217E53" w:rsidRDefault="00827385" w:rsidP="0082738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são os clientes, ordenados pelo campo nome e ordem crescente? (Quero saber o 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cod_</w:t>
      </w:r>
      <w:r w:rsidRPr="00A52160">
        <w:rPr>
          <w:rFonts w:asciiTheme="minorHAnsi" w:hAnsiTheme="minorHAnsi" w:cs="Arial"/>
          <w:bCs/>
          <w:sz w:val="20"/>
          <w:szCs w:val="20"/>
        </w:rPr>
        <w:t>cliente</w:t>
      </w:r>
      <w:proofErr w:type="spellEnd"/>
      <w:r w:rsidRPr="00A52160">
        <w:rPr>
          <w:rFonts w:asciiTheme="minorHAnsi" w:hAnsiTheme="minorHAnsi" w:cs="Arial"/>
          <w:bCs/>
          <w:sz w:val="20"/>
          <w:szCs w:val="20"/>
        </w:rPr>
        <w:t xml:space="preserve">, nome e email) </w:t>
      </w:r>
    </w:p>
    <w:p w14:paraId="6D37CE2A" w14:textId="5CB69321" w:rsidR="00827385" w:rsidRPr="00AB1A10" w:rsidRDefault="00AB1A10" w:rsidP="003D317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  <w:hyperlink r:id="rId16" w:tgtFrame="mysql_doc" w:history="1">
        <w:r w:rsidRPr="00AB1A10">
          <w:rPr>
            <w:rFonts w:ascii="Courier New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AB1A10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cliente</w:t>
      </w:r>
      <w:proofErr w:type="spellEnd"/>
      <w:r w:rsidRPr="00AB1A10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AB1A10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cod_cliente</w:t>
      </w:r>
      <w:proofErr w:type="spellEnd"/>
      <w:r w:rsidRPr="00AB1A10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AB1A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B1A10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</w:p>
    <w:p w14:paraId="10ED02E5" w14:textId="77777777" w:rsidR="00827385" w:rsidRPr="00AB1A10" w:rsidRDefault="00827385" w:rsidP="0082738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6F94B260" w14:textId="77777777" w:rsidR="00827385" w:rsidRPr="00217E53" w:rsidRDefault="00827385" w:rsidP="0082738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>Quais os clientes que não possuem e-mail?</w:t>
      </w:r>
    </w:p>
    <w:p w14:paraId="368C0D01" w14:textId="650211E8" w:rsidR="00827385" w:rsidRPr="003D3175" w:rsidRDefault="003D317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  <w:hyperlink r:id="rId17" w:tgtFrame="mysql_doc" w:history="1">
        <w:r w:rsidRPr="003D3175">
          <w:rPr>
            <w:rFonts w:ascii="Courier New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cliente</w:t>
      </w:r>
      <w:proofErr w:type="spellEnd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cliente</w:t>
      </w:r>
      <w:proofErr w:type="spellEnd"/>
      <w:proofErr w:type="gram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gramEnd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email`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NULL</w:t>
      </w:r>
    </w:p>
    <w:p w14:paraId="35DBAA38" w14:textId="77777777" w:rsidR="00827385" w:rsidRPr="003D3175" w:rsidRDefault="0082738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471DEB6D" w14:textId="77777777" w:rsidR="00827385" w:rsidRPr="00217E53" w:rsidRDefault="00827385" w:rsidP="0082738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Quais os clientes que moram no Porto ou em Aveiro? </w:t>
      </w:r>
    </w:p>
    <w:p w14:paraId="61DDA091" w14:textId="4ABCD041" w:rsidR="00827385" w:rsidRPr="003D3175" w:rsidRDefault="003D317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  <w:hyperlink r:id="rId18" w:tgtFrame="mysql_doc" w:history="1">
        <w:r w:rsidRPr="003D3175">
          <w:rPr>
            <w:rFonts w:ascii="Courier New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cliente</w:t>
      </w:r>
      <w:proofErr w:type="spellEnd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cliente</w:t>
      </w:r>
      <w:proofErr w:type="spellEnd"/>
      <w:proofErr w:type="gram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gramEnd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morada`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PORTO, AVEIRO</w:t>
      </w:r>
    </w:p>
    <w:p w14:paraId="0E65D111" w14:textId="77777777" w:rsidR="00827385" w:rsidRPr="003D3175" w:rsidRDefault="00827385" w:rsidP="0082738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139B7B18" w14:textId="573A6AD8" w:rsidR="003D3175" w:rsidRPr="003D3175" w:rsidRDefault="00827385" w:rsidP="003D317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A52160">
        <w:rPr>
          <w:rFonts w:asciiTheme="minorHAnsi" w:hAnsiTheme="minorHAnsi" w:cs="Arial"/>
          <w:bCs/>
          <w:sz w:val="20"/>
          <w:szCs w:val="20"/>
        </w:rPr>
        <w:t xml:space="preserve">Quantos clientes estão registados na base de dados? </w:t>
      </w:r>
    </w:p>
    <w:p w14:paraId="1100C98A" w14:textId="2EB6A4DB" w:rsidR="003D3175" w:rsidRPr="003D3175" w:rsidRDefault="003D3175" w:rsidP="003D3175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hyperlink r:id="rId19" w:tgtFrame="mysql_doc" w:history="1">
        <w:r w:rsidRPr="003D3175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`cliente</w:t>
      </w:r>
      <w:proofErr w:type="gramStart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cod_cliente`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`cod_cliente`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),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`cod_cliente`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`cod_cliente`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Pr="003D317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`cod_cliente`</w:t>
      </w:r>
      <w:r w:rsidRPr="003D31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D317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14:paraId="1B3C54DC" w14:textId="77777777" w:rsidR="00827385" w:rsidRPr="003D3175" w:rsidRDefault="00827385" w:rsidP="0082738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46C25B9C" w14:textId="77777777" w:rsidR="0042341C" w:rsidRPr="003D3175" w:rsidRDefault="0042341C" w:rsidP="0042341C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sectPr w:rsidR="0042341C" w:rsidRPr="003D3175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3B69" w14:textId="77777777" w:rsidR="00A57A0D" w:rsidRDefault="00A57A0D" w:rsidP="00646E60">
      <w:pPr>
        <w:spacing w:after="0" w:line="240" w:lineRule="auto"/>
      </w:pPr>
      <w:r>
        <w:separator/>
      </w:r>
    </w:p>
  </w:endnote>
  <w:endnote w:type="continuationSeparator" w:id="0">
    <w:p w14:paraId="65A1CD36" w14:textId="77777777" w:rsidR="00A57A0D" w:rsidRDefault="00A57A0D" w:rsidP="0064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E59" w14:textId="7D84E3EE" w:rsidR="00270B36" w:rsidRDefault="00270B36" w:rsidP="00270B36">
    <w:pPr>
      <w:pStyle w:val="Rodap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2917EC" wp14:editId="1E075DF7">
          <wp:simplePos x="0" y="0"/>
          <wp:positionH relativeFrom="column">
            <wp:posOffset>491490</wp:posOffset>
          </wp:positionH>
          <wp:positionV relativeFrom="paragraph">
            <wp:posOffset>129540</wp:posOffset>
          </wp:positionV>
          <wp:extent cx="4426949" cy="418042"/>
          <wp:effectExtent l="0" t="0" r="0" b="1270"/>
          <wp:wrapNone/>
          <wp:docPr id="4" name="Imagem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5">
                    <a:extLst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6949" cy="418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9941" w14:textId="77777777" w:rsidR="00A57A0D" w:rsidRDefault="00A57A0D" w:rsidP="00646E60">
      <w:pPr>
        <w:spacing w:after="0" w:line="240" w:lineRule="auto"/>
      </w:pPr>
      <w:r>
        <w:separator/>
      </w:r>
    </w:p>
  </w:footnote>
  <w:footnote w:type="continuationSeparator" w:id="0">
    <w:p w14:paraId="0D68D7A6" w14:textId="77777777" w:rsidR="00A57A0D" w:rsidRDefault="00A57A0D" w:rsidP="0064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E34E" w14:textId="756E80DC" w:rsidR="00646E60" w:rsidRDefault="00270B36" w:rsidP="00270B36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526C49" wp14:editId="3F4174CD">
          <wp:simplePos x="0" y="0"/>
          <wp:positionH relativeFrom="column">
            <wp:posOffset>920115</wp:posOffset>
          </wp:positionH>
          <wp:positionV relativeFrom="paragraph">
            <wp:posOffset>-440055</wp:posOffset>
          </wp:positionV>
          <wp:extent cx="3600000" cy="5688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2C"/>
    <w:multiLevelType w:val="hybridMultilevel"/>
    <w:tmpl w:val="85CA374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FC4BC80">
      <w:start w:val="1"/>
      <w:numFmt w:val="bullet"/>
      <w:lvlText w:val="□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36"/>
        <w:szCs w:val="36"/>
      </w:rPr>
    </w:lvl>
    <w:lvl w:ilvl="2" w:tplc="08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693"/>
    <w:multiLevelType w:val="hybridMultilevel"/>
    <w:tmpl w:val="B91E43AA"/>
    <w:lvl w:ilvl="0" w:tplc="C9929F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20"/>
      </w:rPr>
    </w:lvl>
    <w:lvl w:ilvl="1" w:tplc="1C8A238E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EF21687"/>
    <w:multiLevelType w:val="hybridMultilevel"/>
    <w:tmpl w:val="C322AC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3558A"/>
    <w:multiLevelType w:val="hybridMultilevel"/>
    <w:tmpl w:val="C7A0FC62"/>
    <w:lvl w:ilvl="0" w:tplc="0816000F">
      <w:start w:val="1"/>
      <w:numFmt w:val="decimal"/>
      <w:lvlText w:val="%1."/>
      <w:lvlJc w:val="left"/>
      <w:pPr>
        <w:ind w:left="382" w:hanging="360"/>
      </w:pPr>
    </w:lvl>
    <w:lvl w:ilvl="1" w:tplc="08160019">
      <w:start w:val="1"/>
      <w:numFmt w:val="lowerLetter"/>
      <w:lvlText w:val="%2."/>
      <w:lvlJc w:val="left"/>
      <w:pPr>
        <w:ind w:left="1102" w:hanging="360"/>
      </w:pPr>
    </w:lvl>
    <w:lvl w:ilvl="2" w:tplc="0816001B">
      <w:start w:val="1"/>
      <w:numFmt w:val="lowerRoman"/>
      <w:lvlText w:val="%3."/>
      <w:lvlJc w:val="right"/>
      <w:pPr>
        <w:ind w:left="1822" w:hanging="180"/>
      </w:pPr>
    </w:lvl>
    <w:lvl w:ilvl="3" w:tplc="0816000F">
      <w:start w:val="1"/>
      <w:numFmt w:val="decimal"/>
      <w:lvlText w:val="%4."/>
      <w:lvlJc w:val="left"/>
      <w:pPr>
        <w:ind w:left="2542" w:hanging="360"/>
      </w:pPr>
    </w:lvl>
    <w:lvl w:ilvl="4" w:tplc="08160019">
      <w:start w:val="1"/>
      <w:numFmt w:val="lowerLetter"/>
      <w:lvlText w:val="%5."/>
      <w:lvlJc w:val="left"/>
      <w:pPr>
        <w:ind w:left="3262" w:hanging="360"/>
      </w:pPr>
    </w:lvl>
    <w:lvl w:ilvl="5" w:tplc="0816001B">
      <w:start w:val="1"/>
      <w:numFmt w:val="lowerRoman"/>
      <w:lvlText w:val="%6."/>
      <w:lvlJc w:val="right"/>
      <w:pPr>
        <w:ind w:left="3982" w:hanging="180"/>
      </w:pPr>
    </w:lvl>
    <w:lvl w:ilvl="6" w:tplc="0816000F">
      <w:start w:val="1"/>
      <w:numFmt w:val="decimal"/>
      <w:lvlText w:val="%7."/>
      <w:lvlJc w:val="left"/>
      <w:pPr>
        <w:ind w:left="4702" w:hanging="360"/>
      </w:pPr>
    </w:lvl>
    <w:lvl w:ilvl="7" w:tplc="08160019">
      <w:start w:val="1"/>
      <w:numFmt w:val="lowerLetter"/>
      <w:lvlText w:val="%8."/>
      <w:lvlJc w:val="left"/>
      <w:pPr>
        <w:ind w:left="5422" w:hanging="360"/>
      </w:pPr>
    </w:lvl>
    <w:lvl w:ilvl="8" w:tplc="0816001B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21C82079"/>
    <w:multiLevelType w:val="hybridMultilevel"/>
    <w:tmpl w:val="D5664D72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02C845A">
      <w:start w:val="1"/>
      <w:numFmt w:val="lowerRoman"/>
      <w:lvlText w:val="%2)"/>
      <w:lvlJc w:val="right"/>
      <w:pPr>
        <w:ind w:left="1506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D733DC0"/>
    <w:multiLevelType w:val="hybridMultilevel"/>
    <w:tmpl w:val="89CE10B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0705C"/>
    <w:multiLevelType w:val="multilevel"/>
    <w:tmpl w:val="4B2AE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56386893"/>
    <w:multiLevelType w:val="hybridMultilevel"/>
    <w:tmpl w:val="3FCE35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B5773C"/>
    <w:multiLevelType w:val="hybridMultilevel"/>
    <w:tmpl w:val="67BAC3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B2128"/>
    <w:multiLevelType w:val="hybridMultilevel"/>
    <w:tmpl w:val="28D03CFA"/>
    <w:lvl w:ilvl="0" w:tplc="24B6DD0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8160017">
      <w:start w:val="1"/>
      <w:numFmt w:val="lowerLetter"/>
      <w:lvlText w:val="%2)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90367"/>
    <w:multiLevelType w:val="hybridMultilevel"/>
    <w:tmpl w:val="506C9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E4"/>
    <w:rsid w:val="000021CA"/>
    <w:rsid w:val="00037567"/>
    <w:rsid w:val="00042139"/>
    <w:rsid w:val="000579CC"/>
    <w:rsid w:val="00074796"/>
    <w:rsid w:val="00092960"/>
    <w:rsid w:val="000A32EC"/>
    <w:rsid w:val="000A3E8C"/>
    <w:rsid w:val="0010028D"/>
    <w:rsid w:val="00101CF0"/>
    <w:rsid w:val="00124AFF"/>
    <w:rsid w:val="001513E0"/>
    <w:rsid w:val="00163B62"/>
    <w:rsid w:val="0017337E"/>
    <w:rsid w:val="00187BDD"/>
    <w:rsid w:val="001D6A28"/>
    <w:rsid w:val="00201D99"/>
    <w:rsid w:val="00233B61"/>
    <w:rsid w:val="00256B40"/>
    <w:rsid w:val="00270B36"/>
    <w:rsid w:val="00281A69"/>
    <w:rsid w:val="00286596"/>
    <w:rsid w:val="00296A65"/>
    <w:rsid w:val="00297B10"/>
    <w:rsid w:val="002B2607"/>
    <w:rsid w:val="002E5A2F"/>
    <w:rsid w:val="002F53C5"/>
    <w:rsid w:val="003058CF"/>
    <w:rsid w:val="003063C6"/>
    <w:rsid w:val="003164AD"/>
    <w:rsid w:val="003522E6"/>
    <w:rsid w:val="00386C64"/>
    <w:rsid w:val="003B10AE"/>
    <w:rsid w:val="003B5B07"/>
    <w:rsid w:val="003C460C"/>
    <w:rsid w:val="003D3175"/>
    <w:rsid w:val="003F0DEA"/>
    <w:rsid w:val="003F336B"/>
    <w:rsid w:val="004162A4"/>
    <w:rsid w:val="0042341C"/>
    <w:rsid w:val="0042779C"/>
    <w:rsid w:val="0044272A"/>
    <w:rsid w:val="004453D8"/>
    <w:rsid w:val="00446241"/>
    <w:rsid w:val="00464902"/>
    <w:rsid w:val="004659D3"/>
    <w:rsid w:val="004747A9"/>
    <w:rsid w:val="00484CFD"/>
    <w:rsid w:val="004A1247"/>
    <w:rsid w:val="004A3230"/>
    <w:rsid w:val="004C0898"/>
    <w:rsid w:val="004C1B91"/>
    <w:rsid w:val="004C4FE5"/>
    <w:rsid w:val="0051416F"/>
    <w:rsid w:val="00527F2D"/>
    <w:rsid w:val="00562ABF"/>
    <w:rsid w:val="00572CD0"/>
    <w:rsid w:val="005D5FA5"/>
    <w:rsid w:val="005E2943"/>
    <w:rsid w:val="005E3B6D"/>
    <w:rsid w:val="005F0F0C"/>
    <w:rsid w:val="006057DA"/>
    <w:rsid w:val="00611FC9"/>
    <w:rsid w:val="00646E60"/>
    <w:rsid w:val="00647E6F"/>
    <w:rsid w:val="00671270"/>
    <w:rsid w:val="00673B86"/>
    <w:rsid w:val="006A1FD3"/>
    <w:rsid w:val="006E5B2F"/>
    <w:rsid w:val="006F0614"/>
    <w:rsid w:val="006F1567"/>
    <w:rsid w:val="0071483C"/>
    <w:rsid w:val="007662B4"/>
    <w:rsid w:val="00772EC7"/>
    <w:rsid w:val="007736DB"/>
    <w:rsid w:val="00773B71"/>
    <w:rsid w:val="007765D0"/>
    <w:rsid w:val="007A671F"/>
    <w:rsid w:val="007B4F5E"/>
    <w:rsid w:val="007D70AB"/>
    <w:rsid w:val="007D775E"/>
    <w:rsid w:val="007E45C8"/>
    <w:rsid w:val="007F67FE"/>
    <w:rsid w:val="00800F67"/>
    <w:rsid w:val="00827385"/>
    <w:rsid w:val="0086610C"/>
    <w:rsid w:val="008750A2"/>
    <w:rsid w:val="00882D0C"/>
    <w:rsid w:val="008D22EF"/>
    <w:rsid w:val="008E14FD"/>
    <w:rsid w:val="008F3752"/>
    <w:rsid w:val="00901FD0"/>
    <w:rsid w:val="00916A9F"/>
    <w:rsid w:val="009365D9"/>
    <w:rsid w:val="009678C5"/>
    <w:rsid w:val="009817AD"/>
    <w:rsid w:val="0098466B"/>
    <w:rsid w:val="00992896"/>
    <w:rsid w:val="009A04FF"/>
    <w:rsid w:val="009A5741"/>
    <w:rsid w:val="009C2865"/>
    <w:rsid w:val="009F6909"/>
    <w:rsid w:val="00A0789D"/>
    <w:rsid w:val="00A12E51"/>
    <w:rsid w:val="00A2134E"/>
    <w:rsid w:val="00A2725C"/>
    <w:rsid w:val="00A513FB"/>
    <w:rsid w:val="00A57A0D"/>
    <w:rsid w:val="00A71A0A"/>
    <w:rsid w:val="00A72C1B"/>
    <w:rsid w:val="00A73BA2"/>
    <w:rsid w:val="00A9196E"/>
    <w:rsid w:val="00A97632"/>
    <w:rsid w:val="00AB1A10"/>
    <w:rsid w:val="00AB26F9"/>
    <w:rsid w:val="00AC7E47"/>
    <w:rsid w:val="00AD158E"/>
    <w:rsid w:val="00AE05F7"/>
    <w:rsid w:val="00AF5033"/>
    <w:rsid w:val="00B011A4"/>
    <w:rsid w:val="00B031FA"/>
    <w:rsid w:val="00B6148B"/>
    <w:rsid w:val="00BA06E5"/>
    <w:rsid w:val="00BA7186"/>
    <w:rsid w:val="00BB14D0"/>
    <w:rsid w:val="00BD0300"/>
    <w:rsid w:val="00BD08ED"/>
    <w:rsid w:val="00BD3B37"/>
    <w:rsid w:val="00BE03C7"/>
    <w:rsid w:val="00C01F90"/>
    <w:rsid w:val="00C05D2F"/>
    <w:rsid w:val="00C254C7"/>
    <w:rsid w:val="00C27B58"/>
    <w:rsid w:val="00C353AA"/>
    <w:rsid w:val="00C626FE"/>
    <w:rsid w:val="00CD0E04"/>
    <w:rsid w:val="00CF380A"/>
    <w:rsid w:val="00CF7B19"/>
    <w:rsid w:val="00D05BE4"/>
    <w:rsid w:val="00D22525"/>
    <w:rsid w:val="00D37EB1"/>
    <w:rsid w:val="00D45CAA"/>
    <w:rsid w:val="00D56F1E"/>
    <w:rsid w:val="00D654AA"/>
    <w:rsid w:val="00D65D92"/>
    <w:rsid w:val="00DC71B0"/>
    <w:rsid w:val="00DF0240"/>
    <w:rsid w:val="00DF7635"/>
    <w:rsid w:val="00E11EF2"/>
    <w:rsid w:val="00E13520"/>
    <w:rsid w:val="00E1631C"/>
    <w:rsid w:val="00E35F72"/>
    <w:rsid w:val="00E40818"/>
    <w:rsid w:val="00E41FF0"/>
    <w:rsid w:val="00E86ECE"/>
    <w:rsid w:val="00EC3C1E"/>
    <w:rsid w:val="00ED01FB"/>
    <w:rsid w:val="00ED19FE"/>
    <w:rsid w:val="00EF70B7"/>
    <w:rsid w:val="00F33353"/>
    <w:rsid w:val="00F564A9"/>
    <w:rsid w:val="00F94698"/>
    <w:rsid w:val="00FB0D1A"/>
    <w:rsid w:val="00FB1B13"/>
    <w:rsid w:val="00FE1593"/>
    <w:rsid w:val="00FE4648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19654"/>
  <w15:docId w15:val="{17AF3C46-EFA8-43F7-919B-CF1B02EB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2E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4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46E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6E60"/>
  </w:style>
  <w:style w:type="paragraph" w:styleId="Rodap">
    <w:name w:val="footer"/>
    <w:basedOn w:val="Normal"/>
    <w:link w:val="Rodap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6E60"/>
  </w:style>
  <w:style w:type="paragraph" w:styleId="NormalWeb">
    <w:name w:val="Normal (Web)"/>
    <w:basedOn w:val="Normal"/>
    <w:rsid w:val="00A078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Forte">
    <w:name w:val="Strong"/>
    <w:qFormat/>
    <w:rsid w:val="00A0789D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FB0D1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D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27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4\AP_ESP_1314\Algoritmos\old\Ficha1_Algoritmos_Fluxogramas_PseudoCodigo%20-%20Cop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109be-2b65-4b1f-ba9b-d6715d8e49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4ECA4CD2482C4EB28C43FAEF4BDD9F" ma:contentTypeVersion="3" ma:contentTypeDescription="Criar um novo documento." ma:contentTypeScope="" ma:versionID="1f74ec981834424d255064611d2d1156">
  <xsd:schema xmlns:xsd="http://www.w3.org/2001/XMLSchema" xmlns:xs="http://www.w3.org/2001/XMLSchema" xmlns:p="http://schemas.microsoft.com/office/2006/metadata/properties" xmlns:ns2="2c4109be-2b65-4b1f-ba9b-d6715d8e4960" targetNamespace="http://schemas.microsoft.com/office/2006/metadata/properties" ma:root="true" ma:fieldsID="0dfdb2dcd6599e343302698cb8103deb" ns2:_="">
    <xsd:import namespace="2c4109be-2b65-4b1f-ba9b-d6715d8e49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09be-2b65-4b1f-ba9b-d6715d8e49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8EB39-57A1-4B57-8AC6-71F7D9CB2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8AD94D-0B5E-4102-AA79-A26762CEC746}">
  <ds:schemaRefs>
    <ds:schemaRef ds:uri="http://schemas.microsoft.com/office/2006/metadata/properties"/>
    <ds:schemaRef ds:uri="http://schemas.microsoft.com/office/infopath/2007/PartnerControls"/>
    <ds:schemaRef ds:uri="2c4109be-2b65-4b1f-ba9b-d6715d8e4960"/>
  </ds:schemaRefs>
</ds:datastoreItem>
</file>

<file path=customXml/itemProps3.xml><?xml version="1.0" encoding="utf-8"?>
<ds:datastoreItem xmlns:ds="http://schemas.openxmlformats.org/officeDocument/2006/customXml" ds:itemID="{5B9AD6D7-C646-4FF4-B15E-B18189EE4C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2EB19D-BD92-4DBC-B6A2-14D99A262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109be-2b65-4b1f-ba9b-d6715d8e4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Ficha1_Algoritmos_Fluxogramas_PseudoCodigo - Copy</Template>
  <TotalTime>21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Ana Paula Oliveira</cp:lastModifiedBy>
  <cp:revision>6</cp:revision>
  <dcterms:created xsi:type="dcterms:W3CDTF">2021-10-12T11:14:00Z</dcterms:created>
  <dcterms:modified xsi:type="dcterms:W3CDTF">2021-12-09T17:25:00Z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0x010100244ECA4CD2482C4EB28C43FAEF4BDD9F</vt:lpwstr>
  </property>
</Properties>
</file>