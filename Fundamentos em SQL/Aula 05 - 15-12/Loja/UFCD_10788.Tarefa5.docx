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6804" w14:textId="74893C6D" w:rsidR="00A0789D" w:rsidRPr="00BE03C7" w:rsidRDefault="00D45CAA" w:rsidP="006057DA">
      <w:pPr>
        <w:spacing w:line="360" w:lineRule="auto"/>
        <w:jc w:val="center"/>
        <w:rPr>
          <w:rFonts w:asciiTheme="minorHAnsi" w:hAnsiTheme="minorHAnsi"/>
          <w:sz w:val="36"/>
        </w:rPr>
      </w:pPr>
      <w:bookmarkStart w:id="0" w:name="_Hlk84845650"/>
      <w:bookmarkEnd w:id="0"/>
      <w:r>
        <w:rPr>
          <w:rFonts w:asciiTheme="minorHAnsi" w:hAnsiTheme="minorHAnsi"/>
          <w:sz w:val="36"/>
        </w:rPr>
        <w:t>MySQL e Linguagem SQL</w:t>
      </w:r>
    </w:p>
    <w:p w14:paraId="7D75D014" w14:textId="36E59314" w:rsidR="00EF70B7" w:rsidRPr="000579CC" w:rsidRDefault="007D775E" w:rsidP="000579CC">
      <w:pPr>
        <w:spacing w:line="360" w:lineRule="auto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Tarefa </w:t>
      </w:r>
      <w:r w:rsidR="003728AF">
        <w:rPr>
          <w:rFonts w:asciiTheme="minorHAnsi" w:hAnsiTheme="minorHAnsi"/>
          <w:b/>
          <w:sz w:val="28"/>
        </w:rPr>
        <w:t>5</w:t>
      </w:r>
      <w:r w:rsidR="00A71A0A">
        <w:rPr>
          <w:rFonts w:asciiTheme="minorHAnsi" w:hAnsiTheme="minorHAnsi"/>
          <w:b/>
          <w:sz w:val="28"/>
        </w:rPr>
        <w:t xml:space="preserve"> – </w:t>
      </w:r>
      <w:r w:rsidR="00FC350D">
        <w:rPr>
          <w:rFonts w:asciiTheme="minorHAnsi" w:hAnsiTheme="minorHAnsi"/>
          <w:b/>
          <w:sz w:val="28"/>
        </w:rPr>
        <w:t xml:space="preserve">Criar </w:t>
      </w:r>
      <w:r w:rsidR="002E0139">
        <w:rPr>
          <w:rFonts w:asciiTheme="minorHAnsi" w:hAnsiTheme="minorHAnsi"/>
          <w:b/>
          <w:sz w:val="28"/>
        </w:rPr>
        <w:t>base de dados Loja e inserir registos</w:t>
      </w:r>
      <w:r w:rsidR="007F67FE">
        <w:rPr>
          <w:rFonts w:asciiTheme="minorHAnsi" w:hAnsiTheme="minorHAnsi"/>
          <w:b/>
          <w:sz w:val="28"/>
        </w:rPr>
        <w:t>.</w:t>
      </w:r>
    </w:p>
    <w:p w14:paraId="14681C89" w14:textId="77777777" w:rsid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drawing>
          <wp:anchor distT="0" distB="0" distL="114300" distR="114300" simplePos="0" relativeHeight="251661824" behindDoc="0" locked="0" layoutInCell="1" allowOverlap="1" wp14:anchorId="5ED11846" wp14:editId="169D1B56">
            <wp:simplePos x="0" y="0"/>
            <wp:positionH relativeFrom="column">
              <wp:posOffset>-802421</wp:posOffset>
            </wp:positionH>
            <wp:positionV relativeFrom="paragraph">
              <wp:posOffset>322580</wp:posOffset>
            </wp:positionV>
            <wp:extent cx="6878101" cy="3581400"/>
            <wp:effectExtent l="0" t="0" r="0" b="0"/>
            <wp:wrapNone/>
            <wp:docPr id="5" name="Imagem 14" descr="Diagra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537" cy="35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sz w:val="20"/>
        </w:rPr>
        <w:t xml:space="preserve">Com o MySQL WorkBench, crie a seguinte base de dados </w:t>
      </w:r>
      <w:r>
        <w:rPr>
          <w:rFonts w:asciiTheme="minorHAnsi" w:hAnsiTheme="minorHAnsi"/>
          <w:b/>
          <w:bCs/>
          <w:sz w:val="20"/>
        </w:rPr>
        <w:t>LOJA</w:t>
      </w:r>
      <w:r>
        <w:rPr>
          <w:rFonts w:asciiTheme="minorHAnsi" w:hAnsiTheme="minorHAnsi"/>
          <w:sz w:val="20"/>
        </w:rPr>
        <w:t>:</w:t>
      </w:r>
    </w:p>
    <w:p w14:paraId="791B6A17" w14:textId="77777777" w:rsid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2BC1E8A5" w14:textId="77777777" w:rsid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4906D82F" w14:textId="77777777" w:rsid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26A05F8A" w14:textId="77777777" w:rsid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717DEA27" w14:textId="77777777" w:rsid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068CBCC7" w14:textId="77777777" w:rsid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6032D344" w14:textId="77777777" w:rsid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18DFC1A8" w14:textId="77777777" w:rsid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5B14F75D" w14:textId="77777777" w:rsid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4E628081" w14:textId="77777777" w:rsid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33E8A6E9" w14:textId="77777777" w:rsid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7F580E82" w14:textId="77777777" w:rsid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70319792" w14:textId="77777777" w:rsidR="002E0139" w:rsidRDefault="002E0139" w:rsidP="002E0139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426"/>
        <w:rPr>
          <w:rFonts w:asciiTheme="minorHAnsi" w:hAnsiTheme="minorHAnsi"/>
          <w:sz w:val="20"/>
        </w:rPr>
      </w:pPr>
      <w:r w:rsidRPr="00C40265">
        <w:rPr>
          <w:rFonts w:asciiTheme="minorHAnsi" w:hAnsiTheme="minorHAnsi"/>
          <w:sz w:val="20"/>
        </w:rPr>
        <w:t xml:space="preserve">Defina os campos com base na descrição da imagem anterior, e de forma que seja possível inserir os dados em baixo. </w:t>
      </w:r>
    </w:p>
    <w:p w14:paraId="3990B01B" w14:textId="77777777" w:rsidR="002E0139" w:rsidRPr="002E0139" w:rsidRDefault="002E0139" w:rsidP="002E0139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sz w:val="20"/>
          <w:highlight w:val="lightGray"/>
        </w:rPr>
      </w:pPr>
      <w:r w:rsidRPr="002E0139">
        <w:rPr>
          <w:rFonts w:asciiTheme="minorHAnsi" w:hAnsiTheme="minorHAnsi"/>
          <w:sz w:val="20"/>
          <w:highlight w:val="lightGray"/>
        </w:rPr>
        <w:t xml:space="preserve">Todas as tabelas possuem AUTO_INCREMENT nas chaves primárias. </w:t>
      </w:r>
    </w:p>
    <w:p w14:paraId="7EC0BD38" w14:textId="77777777" w:rsidR="002E0139" w:rsidRPr="002E0139" w:rsidRDefault="002E0139" w:rsidP="002E0139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sz w:val="20"/>
          <w:highlight w:val="lightGray"/>
        </w:rPr>
      </w:pPr>
      <w:r w:rsidRPr="002E0139">
        <w:rPr>
          <w:rFonts w:asciiTheme="minorHAnsi" w:hAnsiTheme="minorHAnsi"/>
          <w:sz w:val="20"/>
          <w:highlight w:val="lightGray"/>
        </w:rPr>
        <w:t>Todas as chaves numéricas guardam valores inteiros sem sinal.</w:t>
      </w:r>
    </w:p>
    <w:p w14:paraId="4327FD23" w14:textId="77777777" w:rsidR="002E0139" w:rsidRPr="002E0139" w:rsidRDefault="002E0139" w:rsidP="002E0139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sz w:val="20"/>
        </w:rPr>
      </w:pPr>
      <w:r w:rsidRPr="002E0139">
        <w:rPr>
          <w:rFonts w:asciiTheme="minorHAnsi" w:hAnsiTheme="minorHAnsi"/>
          <w:sz w:val="20"/>
        </w:rPr>
        <w:t>O valor por defeito no campo promocoes.ativo é 1.</w:t>
      </w:r>
    </w:p>
    <w:p w14:paraId="702701DA" w14:textId="77777777" w:rsidR="002E0139" w:rsidRPr="002E0139" w:rsidRDefault="002E0139" w:rsidP="002E0139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sz w:val="20"/>
        </w:rPr>
      </w:pPr>
      <w:r w:rsidRPr="002E0139">
        <w:rPr>
          <w:rFonts w:asciiTheme="minorHAnsi" w:hAnsiTheme="minorHAnsi"/>
          <w:sz w:val="20"/>
        </w:rPr>
        <w:t>O valor por defeito do campo produto.stock é 0.</w:t>
      </w:r>
    </w:p>
    <w:p w14:paraId="237EF5BE" w14:textId="77777777" w:rsidR="002E0139" w:rsidRPr="002E0139" w:rsidRDefault="002E0139" w:rsidP="002E0139">
      <w:pPr>
        <w:pStyle w:val="ListParagraph"/>
        <w:numPr>
          <w:ilvl w:val="0"/>
          <w:numId w:val="17"/>
        </w:numPr>
        <w:jc w:val="both"/>
        <w:rPr>
          <w:rFonts w:asciiTheme="minorHAnsi" w:hAnsiTheme="minorHAnsi"/>
          <w:sz w:val="20"/>
        </w:rPr>
      </w:pPr>
      <w:r w:rsidRPr="002E0139">
        <w:rPr>
          <w:rFonts w:asciiTheme="minorHAnsi" w:hAnsiTheme="minorHAnsi"/>
          <w:sz w:val="20"/>
        </w:rPr>
        <w:t>0 campo encomenda.data é colocado automaticamente pelo sistema BD.</w:t>
      </w:r>
    </w:p>
    <w:p w14:paraId="58A64314" w14:textId="77777777" w:rsidR="002E0139" w:rsidRPr="002E0139" w:rsidRDefault="002E0139" w:rsidP="002E0139">
      <w:pPr>
        <w:autoSpaceDE w:val="0"/>
        <w:autoSpaceDN w:val="0"/>
        <w:adjustRightInd w:val="0"/>
        <w:rPr>
          <w:rFonts w:asciiTheme="minorHAnsi" w:hAnsiTheme="minorHAnsi"/>
          <w:sz w:val="20"/>
        </w:rPr>
      </w:pPr>
    </w:p>
    <w:p w14:paraId="7D6833EC" w14:textId="77777777" w:rsidR="002E0139" w:rsidRPr="002E0139" w:rsidRDefault="002E0139" w:rsidP="002E0139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426"/>
        <w:rPr>
          <w:rFonts w:asciiTheme="minorHAnsi" w:hAnsiTheme="minorHAnsi"/>
          <w:sz w:val="20"/>
        </w:rPr>
      </w:pPr>
      <w:r w:rsidRPr="002E0139">
        <w:rPr>
          <w:rFonts w:asciiTheme="minorHAnsi" w:hAnsiTheme="minorHAnsi"/>
          <w:sz w:val="20"/>
        </w:rPr>
        <w:t>Insira os seguintes dados</w:t>
      </w:r>
    </w:p>
    <w:p w14:paraId="219CE6E3" w14:textId="77777777" w:rsidR="002E0139" w:rsidRPr="002E0139" w:rsidRDefault="002E0139" w:rsidP="002E013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sz w:val="20"/>
        </w:rPr>
      </w:pPr>
      <w:r w:rsidRPr="002E0139">
        <w:rPr>
          <w:rFonts w:asciiTheme="minorHAnsi" w:hAnsiTheme="minorHAnsi"/>
          <w:sz w:val="20"/>
        </w:rPr>
        <w:t>Encomenda de 1 telemóvel Samsung A21, pelo utilizador Pedro Santos, residente em Aveiro (email=pedrosantos@gmail.com, password:123). No estado da encomenda coloque “PAGO”.</w:t>
      </w:r>
    </w:p>
    <w:p w14:paraId="1B525993" w14:textId="77777777" w:rsidR="002E0139" w:rsidRPr="002E0139" w:rsidRDefault="002E0139" w:rsidP="002E0139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hAnsiTheme="minorHAnsi"/>
          <w:sz w:val="20"/>
        </w:rPr>
      </w:pPr>
      <w:r w:rsidRPr="002E0139">
        <w:rPr>
          <w:rFonts w:asciiTheme="minorHAnsi" w:hAnsiTheme="minorHAnsi"/>
          <w:sz w:val="20"/>
        </w:rPr>
        <w:t>Stock do Produto Samsung A21: 3 unidades.</w:t>
      </w:r>
    </w:p>
    <w:p w14:paraId="41431E57" w14:textId="77777777" w:rsidR="002E0139" w:rsidRPr="002E0139" w:rsidRDefault="002E0139" w:rsidP="002E0139">
      <w:pPr>
        <w:spacing w:line="360" w:lineRule="auto"/>
        <w:rPr>
          <w:rFonts w:asciiTheme="minorHAnsi" w:hAnsiTheme="minorHAnsi" w:cs="Arial"/>
          <w:b/>
          <w:bCs/>
          <w:sz w:val="20"/>
        </w:rPr>
      </w:pPr>
    </w:p>
    <w:p w14:paraId="46EFC373" w14:textId="77777777" w:rsidR="002E0139" w:rsidRPr="002E0139" w:rsidRDefault="002E0139" w:rsidP="002E0139">
      <w:pPr>
        <w:spacing w:line="360" w:lineRule="auto"/>
        <w:rPr>
          <w:rFonts w:asciiTheme="minorHAnsi" w:hAnsiTheme="minorHAnsi" w:cs="Arial"/>
          <w:b/>
          <w:bCs/>
          <w:sz w:val="20"/>
        </w:rPr>
      </w:pPr>
    </w:p>
    <w:p w14:paraId="7729F66E" w14:textId="77777777" w:rsidR="002E0139" w:rsidRPr="002E0139" w:rsidRDefault="002E0139" w:rsidP="002E0139">
      <w:pPr>
        <w:spacing w:line="360" w:lineRule="auto"/>
        <w:rPr>
          <w:rFonts w:asciiTheme="minorHAnsi" w:hAnsiTheme="minorHAnsi" w:cs="Arial"/>
          <w:b/>
          <w:bCs/>
          <w:sz w:val="20"/>
        </w:rPr>
      </w:pPr>
    </w:p>
    <w:p w14:paraId="1FDFCA22" w14:textId="77777777" w:rsidR="002E0139" w:rsidRPr="002E0139" w:rsidRDefault="002E0139" w:rsidP="002E0139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426"/>
        <w:rPr>
          <w:rFonts w:asciiTheme="minorHAnsi" w:hAnsiTheme="minorHAnsi"/>
          <w:sz w:val="20"/>
        </w:rPr>
      </w:pPr>
      <w:r w:rsidRPr="002E0139">
        <w:rPr>
          <w:rFonts w:asciiTheme="minorHAnsi" w:hAnsiTheme="minorHAnsi"/>
          <w:sz w:val="20"/>
        </w:rPr>
        <w:lastRenderedPageBreak/>
        <w:t>Insira a informação necessária nas tabelas produtos e promoções, de forma a termos:</w:t>
      </w:r>
    </w:p>
    <w:p w14:paraId="675A2AAE" w14:textId="77777777" w:rsidR="002E0139" w:rsidRPr="002E0139" w:rsidRDefault="002E0139" w:rsidP="002E0139">
      <w:pPr>
        <w:spacing w:line="360" w:lineRule="auto"/>
        <w:ind w:left="642"/>
        <w:rPr>
          <w:rFonts w:asciiTheme="minorHAnsi" w:hAnsiTheme="minorHAnsi" w:cs="Arial"/>
          <w:b/>
          <w:bCs/>
          <w:sz w:val="20"/>
        </w:rPr>
      </w:pPr>
      <w:r w:rsidRPr="002E0139">
        <w:rPr>
          <w:rFonts w:asciiTheme="minorHAnsi" w:hAnsiTheme="minorHAnsi" w:cs="Arial"/>
          <w:b/>
          <w:bCs/>
          <w:sz w:val="20"/>
        </w:rPr>
        <w:t>Tabela produtos</w:t>
      </w:r>
    </w:p>
    <w:p w14:paraId="0924351F" w14:textId="77777777" w:rsidR="002E0139" w:rsidRPr="002E0139" w:rsidRDefault="002E0139" w:rsidP="002E0139">
      <w:pPr>
        <w:spacing w:line="360" w:lineRule="auto"/>
        <w:ind w:left="642"/>
        <w:rPr>
          <w:rFonts w:asciiTheme="minorHAnsi" w:hAnsiTheme="minorHAnsi" w:cs="Arial"/>
          <w:b/>
          <w:bCs/>
          <w:sz w:val="20"/>
        </w:rPr>
      </w:pPr>
      <w:r w:rsidRPr="002E0139">
        <w:rPr>
          <w:rFonts w:asciiTheme="minorHAnsi" w:hAnsiTheme="minorHAnsi" w:cs="Arial"/>
          <w:b/>
          <w:bCs/>
          <w:noProof/>
          <w:sz w:val="20"/>
        </w:rPr>
        <w:drawing>
          <wp:inline distT="0" distB="0" distL="0" distR="0" wp14:anchorId="242E66EB" wp14:editId="232F1373">
            <wp:extent cx="3153215" cy="676369"/>
            <wp:effectExtent l="0" t="0" r="9525" b="9525"/>
            <wp:docPr id="1" name="Imagem 1" descr="Graphical user interface, applicatio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aphical user interface, application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ACEB" w14:textId="77777777" w:rsidR="002E0139" w:rsidRPr="002E0139" w:rsidRDefault="002E0139" w:rsidP="002E0139">
      <w:pPr>
        <w:spacing w:line="360" w:lineRule="auto"/>
        <w:ind w:left="642"/>
        <w:rPr>
          <w:rFonts w:asciiTheme="minorHAnsi" w:hAnsiTheme="minorHAnsi" w:cs="Arial"/>
          <w:b/>
          <w:bCs/>
          <w:sz w:val="20"/>
        </w:rPr>
      </w:pPr>
      <w:r w:rsidRPr="002E0139">
        <w:rPr>
          <w:rFonts w:asciiTheme="minorHAnsi" w:hAnsiTheme="minorHAnsi" w:cs="Arial"/>
          <w:b/>
          <w:bCs/>
          <w:sz w:val="20"/>
        </w:rPr>
        <w:t>Tabela promoções</w:t>
      </w:r>
    </w:p>
    <w:p w14:paraId="79F49839" w14:textId="77777777" w:rsidR="002E0139" w:rsidRDefault="002E0139" w:rsidP="002E0139">
      <w:pPr>
        <w:spacing w:line="360" w:lineRule="auto"/>
        <w:ind w:left="642"/>
        <w:rPr>
          <w:rFonts w:asciiTheme="minorHAnsi" w:hAnsiTheme="minorHAnsi" w:cs="Arial"/>
          <w:b/>
          <w:bCs/>
          <w:sz w:val="20"/>
        </w:rPr>
      </w:pPr>
      <w:r w:rsidRPr="002E0139">
        <w:rPr>
          <w:rFonts w:asciiTheme="minorHAnsi" w:hAnsiTheme="minorHAnsi" w:cs="Arial"/>
          <w:b/>
          <w:bCs/>
          <w:noProof/>
          <w:sz w:val="20"/>
        </w:rPr>
        <w:drawing>
          <wp:inline distT="0" distB="0" distL="0" distR="0" wp14:anchorId="6009E097" wp14:editId="75F9FB6F">
            <wp:extent cx="2734057" cy="390580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AF47" w14:textId="77777777" w:rsidR="002E0139" w:rsidRDefault="002E0139" w:rsidP="002E0139">
      <w:pPr>
        <w:spacing w:line="360" w:lineRule="auto"/>
        <w:ind w:left="642"/>
        <w:rPr>
          <w:rFonts w:asciiTheme="minorHAnsi" w:hAnsiTheme="minorHAnsi" w:cs="Arial"/>
          <w:b/>
          <w:bCs/>
          <w:sz w:val="20"/>
        </w:rPr>
      </w:pPr>
    </w:p>
    <w:p w14:paraId="3A91CB30" w14:textId="5FEDAE6B" w:rsidR="002A68EC" w:rsidRPr="002E0139" w:rsidRDefault="002A68EC" w:rsidP="002E0139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</w:p>
    <w:sectPr w:rsidR="002A68EC" w:rsidRPr="002E013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ADB7B" w14:textId="77777777" w:rsidR="005E7208" w:rsidRDefault="005E7208" w:rsidP="00646E60">
      <w:pPr>
        <w:spacing w:after="0" w:line="240" w:lineRule="auto"/>
      </w:pPr>
      <w:r>
        <w:separator/>
      </w:r>
    </w:p>
  </w:endnote>
  <w:endnote w:type="continuationSeparator" w:id="0">
    <w:p w14:paraId="6155D6D1" w14:textId="77777777" w:rsidR="005E7208" w:rsidRDefault="005E7208" w:rsidP="0064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DE59" w14:textId="7D84E3EE" w:rsidR="00270B36" w:rsidRDefault="00270B36" w:rsidP="00270B36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E2917EC" wp14:editId="1E075DF7">
          <wp:simplePos x="0" y="0"/>
          <wp:positionH relativeFrom="column">
            <wp:posOffset>491490</wp:posOffset>
          </wp:positionH>
          <wp:positionV relativeFrom="paragraph">
            <wp:posOffset>129540</wp:posOffset>
          </wp:positionV>
          <wp:extent cx="4426949" cy="418042"/>
          <wp:effectExtent l="0" t="0" r="0" b="1270"/>
          <wp:wrapNone/>
          <wp:docPr id="4" name="Imagem 15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3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15">
                    <a:extLst>
                      <a:ext uri="{FF2B5EF4-FFF2-40B4-BE49-F238E27FC236}">
                        <a16:creationId xmlns:a16="http://schemas.microsoft.com/office/drawing/2014/main" id="{00000000-0008-0000-03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6949" cy="418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D9CB" w14:textId="77777777" w:rsidR="005E7208" w:rsidRDefault="005E7208" w:rsidP="00646E60">
      <w:pPr>
        <w:spacing w:after="0" w:line="240" w:lineRule="auto"/>
      </w:pPr>
      <w:r>
        <w:separator/>
      </w:r>
    </w:p>
  </w:footnote>
  <w:footnote w:type="continuationSeparator" w:id="0">
    <w:p w14:paraId="0F68F72F" w14:textId="77777777" w:rsidR="005E7208" w:rsidRDefault="005E7208" w:rsidP="00646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E34E" w14:textId="756E80DC" w:rsidR="00646E60" w:rsidRDefault="00270B36" w:rsidP="00270B36">
    <w:pPr>
      <w:spacing w:after="0" w:line="240" w:lineRule="auto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526C49" wp14:editId="3F4174CD">
          <wp:simplePos x="0" y="0"/>
          <wp:positionH relativeFrom="column">
            <wp:posOffset>920115</wp:posOffset>
          </wp:positionH>
          <wp:positionV relativeFrom="paragraph">
            <wp:posOffset>-440055</wp:posOffset>
          </wp:positionV>
          <wp:extent cx="3600000" cy="568800"/>
          <wp:effectExtent l="0" t="0" r="635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0" cy="56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72C"/>
    <w:multiLevelType w:val="hybridMultilevel"/>
    <w:tmpl w:val="85CA374A"/>
    <w:lvl w:ilvl="0" w:tplc="08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9FC4BC80">
      <w:start w:val="1"/>
      <w:numFmt w:val="bullet"/>
      <w:lvlText w:val="□"/>
      <w:lvlJc w:val="left"/>
      <w:pPr>
        <w:tabs>
          <w:tab w:val="num" w:pos="1920"/>
        </w:tabs>
        <w:ind w:left="1920" w:hanging="360"/>
      </w:pPr>
      <w:rPr>
        <w:rFonts w:ascii="Courier New" w:hAnsi="Courier New" w:cs="Times New Roman" w:hint="default"/>
        <w:sz w:val="36"/>
        <w:szCs w:val="36"/>
      </w:rPr>
    </w:lvl>
    <w:lvl w:ilvl="2" w:tplc="08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34693"/>
    <w:multiLevelType w:val="hybridMultilevel"/>
    <w:tmpl w:val="B91E43AA"/>
    <w:lvl w:ilvl="0" w:tplc="C9929F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18"/>
        <w:szCs w:val="20"/>
      </w:rPr>
    </w:lvl>
    <w:lvl w:ilvl="1" w:tplc="1C8A238E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EF21687"/>
    <w:multiLevelType w:val="hybridMultilevel"/>
    <w:tmpl w:val="C322AC1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3558A"/>
    <w:multiLevelType w:val="hybridMultilevel"/>
    <w:tmpl w:val="C7A0FC62"/>
    <w:lvl w:ilvl="0" w:tplc="0816000F">
      <w:start w:val="1"/>
      <w:numFmt w:val="decimal"/>
      <w:lvlText w:val="%1."/>
      <w:lvlJc w:val="left"/>
      <w:pPr>
        <w:ind w:left="382" w:hanging="360"/>
      </w:pPr>
    </w:lvl>
    <w:lvl w:ilvl="1" w:tplc="08160019">
      <w:start w:val="1"/>
      <w:numFmt w:val="lowerLetter"/>
      <w:lvlText w:val="%2."/>
      <w:lvlJc w:val="left"/>
      <w:pPr>
        <w:ind w:left="1102" w:hanging="360"/>
      </w:pPr>
    </w:lvl>
    <w:lvl w:ilvl="2" w:tplc="0816001B">
      <w:start w:val="1"/>
      <w:numFmt w:val="lowerRoman"/>
      <w:lvlText w:val="%3."/>
      <w:lvlJc w:val="right"/>
      <w:pPr>
        <w:ind w:left="1822" w:hanging="180"/>
      </w:pPr>
    </w:lvl>
    <w:lvl w:ilvl="3" w:tplc="0816000F">
      <w:start w:val="1"/>
      <w:numFmt w:val="decimal"/>
      <w:lvlText w:val="%4."/>
      <w:lvlJc w:val="left"/>
      <w:pPr>
        <w:ind w:left="2542" w:hanging="360"/>
      </w:pPr>
    </w:lvl>
    <w:lvl w:ilvl="4" w:tplc="08160019">
      <w:start w:val="1"/>
      <w:numFmt w:val="lowerLetter"/>
      <w:lvlText w:val="%5."/>
      <w:lvlJc w:val="left"/>
      <w:pPr>
        <w:ind w:left="3262" w:hanging="360"/>
      </w:pPr>
    </w:lvl>
    <w:lvl w:ilvl="5" w:tplc="0816001B">
      <w:start w:val="1"/>
      <w:numFmt w:val="lowerRoman"/>
      <w:lvlText w:val="%6."/>
      <w:lvlJc w:val="right"/>
      <w:pPr>
        <w:ind w:left="3982" w:hanging="180"/>
      </w:pPr>
    </w:lvl>
    <w:lvl w:ilvl="6" w:tplc="0816000F">
      <w:start w:val="1"/>
      <w:numFmt w:val="decimal"/>
      <w:lvlText w:val="%7."/>
      <w:lvlJc w:val="left"/>
      <w:pPr>
        <w:ind w:left="4702" w:hanging="360"/>
      </w:pPr>
    </w:lvl>
    <w:lvl w:ilvl="7" w:tplc="08160019">
      <w:start w:val="1"/>
      <w:numFmt w:val="lowerLetter"/>
      <w:lvlText w:val="%8."/>
      <w:lvlJc w:val="left"/>
      <w:pPr>
        <w:ind w:left="5422" w:hanging="360"/>
      </w:pPr>
    </w:lvl>
    <w:lvl w:ilvl="8" w:tplc="0816001B">
      <w:start w:val="1"/>
      <w:numFmt w:val="lowerRoman"/>
      <w:lvlText w:val="%9."/>
      <w:lvlJc w:val="right"/>
      <w:pPr>
        <w:ind w:left="6142" w:hanging="180"/>
      </w:pPr>
    </w:lvl>
  </w:abstractNum>
  <w:abstractNum w:abstractNumId="4" w15:restartNumberingAfterBreak="0">
    <w:nsid w:val="21C82079"/>
    <w:multiLevelType w:val="hybridMultilevel"/>
    <w:tmpl w:val="D5664D72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02C845A">
      <w:start w:val="1"/>
      <w:numFmt w:val="lowerRoman"/>
      <w:lvlText w:val="%2)"/>
      <w:lvlJc w:val="right"/>
      <w:pPr>
        <w:ind w:left="1506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D733DC0"/>
    <w:multiLevelType w:val="hybridMultilevel"/>
    <w:tmpl w:val="89CE10B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C0705C"/>
    <w:multiLevelType w:val="multilevel"/>
    <w:tmpl w:val="4B2AEA4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5226339F"/>
    <w:multiLevelType w:val="hybridMultilevel"/>
    <w:tmpl w:val="46965538"/>
    <w:lvl w:ilvl="0" w:tplc="08160019">
      <w:start w:val="1"/>
      <w:numFmt w:val="lowerLetter"/>
      <w:lvlText w:val="%1."/>
      <w:lvlJc w:val="left"/>
      <w:pPr>
        <w:ind w:left="1146" w:hanging="360"/>
      </w:pPr>
    </w:lvl>
    <w:lvl w:ilvl="1" w:tplc="08160019" w:tentative="1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6386893"/>
    <w:multiLevelType w:val="hybridMultilevel"/>
    <w:tmpl w:val="3FCE35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A516DEF"/>
    <w:multiLevelType w:val="hybridMultilevel"/>
    <w:tmpl w:val="5EE4A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5773C"/>
    <w:multiLevelType w:val="hybridMultilevel"/>
    <w:tmpl w:val="67BAC3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B2128"/>
    <w:multiLevelType w:val="hybridMultilevel"/>
    <w:tmpl w:val="28D03CFA"/>
    <w:lvl w:ilvl="0" w:tplc="24B6DD06">
      <w:start w:val="1"/>
      <w:numFmt w:val="decimal"/>
      <w:lvlText w:val="%1."/>
      <w:lvlJc w:val="left"/>
      <w:pPr>
        <w:ind w:left="360" w:hanging="360"/>
      </w:pPr>
      <w:rPr>
        <w:i w:val="0"/>
        <w:iCs/>
      </w:rPr>
    </w:lvl>
    <w:lvl w:ilvl="1" w:tplc="08160017">
      <w:start w:val="1"/>
      <w:numFmt w:val="lowerLetter"/>
      <w:lvlText w:val="%2)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890367"/>
    <w:multiLevelType w:val="hybridMultilevel"/>
    <w:tmpl w:val="506C9D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D7D10"/>
    <w:multiLevelType w:val="hybridMultilevel"/>
    <w:tmpl w:val="2B1405AE"/>
    <w:lvl w:ilvl="0" w:tplc="08160019">
      <w:start w:val="1"/>
      <w:numFmt w:val="lowerLetter"/>
      <w:lvlText w:val="%1."/>
      <w:lvlJc w:val="left"/>
      <w:pPr>
        <w:ind w:left="1146" w:hanging="360"/>
      </w:pPr>
    </w:lvl>
    <w:lvl w:ilvl="1" w:tplc="08160019" w:tentative="1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0"/>
  </w:num>
  <w:num w:numId="2">
    <w:abstractNumId w:val="1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0"/>
  </w:num>
  <w:num w:numId="9">
    <w:abstractNumId w:val="11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9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BE4"/>
    <w:rsid w:val="000021CA"/>
    <w:rsid w:val="00037567"/>
    <w:rsid w:val="000579CC"/>
    <w:rsid w:val="00074796"/>
    <w:rsid w:val="00092960"/>
    <w:rsid w:val="000A32EC"/>
    <w:rsid w:val="000A3E8C"/>
    <w:rsid w:val="0010028D"/>
    <w:rsid w:val="00101CF0"/>
    <w:rsid w:val="00124AFF"/>
    <w:rsid w:val="001513E0"/>
    <w:rsid w:val="0017337E"/>
    <w:rsid w:val="00187BDD"/>
    <w:rsid w:val="001D6A28"/>
    <w:rsid w:val="001E34B7"/>
    <w:rsid w:val="00201D99"/>
    <w:rsid w:val="00233B61"/>
    <w:rsid w:val="00256B40"/>
    <w:rsid w:val="002653F2"/>
    <w:rsid w:val="00270B36"/>
    <w:rsid w:val="00281A69"/>
    <w:rsid w:val="00286596"/>
    <w:rsid w:val="00297B10"/>
    <w:rsid w:val="002A68EC"/>
    <w:rsid w:val="002B2607"/>
    <w:rsid w:val="002E0139"/>
    <w:rsid w:val="002E5A2F"/>
    <w:rsid w:val="002F53C5"/>
    <w:rsid w:val="002F5EC5"/>
    <w:rsid w:val="003058CF"/>
    <w:rsid w:val="003063C6"/>
    <w:rsid w:val="003164AD"/>
    <w:rsid w:val="0031650E"/>
    <w:rsid w:val="003331A3"/>
    <w:rsid w:val="003522E6"/>
    <w:rsid w:val="003728AF"/>
    <w:rsid w:val="00386C64"/>
    <w:rsid w:val="003B10AE"/>
    <w:rsid w:val="003B5B07"/>
    <w:rsid w:val="003F0DEA"/>
    <w:rsid w:val="003F336B"/>
    <w:rsid w:val="004162A4"/>
    <w:rsid w:val="0042341C"/>
    <w:rsid w:val="0042779C"/>
    <w:rsid w:val="0044272A"/>
    <w:rsid w:val="004453D8"/>
    <w:rsid w:val="00446241"/>
    <w:rsid w:val="00464902"/>
    <w:rsid w:val="004659D3"/>
    <w:rsid w:val="004747A9"/>
    <w:rsid w:val="00484CFD"/>
    <w:rsid w:val="004A1247"/>
    <w:rsid w:val="004A3230"/>
    <w:rsid w:val="004C0898"/>
    <w:rsid w:val="004C1B91"/>
    <w:rsid w:val="004C4FE5"/>
    <w:rsid w:val="004D0697"/>
    <w:rsid w:val="004F0D26"/>
    <w:rsid w:val="0051416F"/>
    <w:rsid w:val="00527F2D"/>
    <w:rsid w:val="00562ABF"/>
    <w:rsid w:val="00572CD0"/>
    <w:rsid w:val="005E2943"/>
    <w:rsid w:val="005E3B6D"/>
    <w:rsid w:val="005E7208"/>
    <w:rsid w:val="005F0F0C"/>
    <w:rsid w:val="006057DA"/>
    <w:rsid w:val="00611FC9"/>
    <w:rsid w:val="00646E60"/>
    <w:rsid w:val="00647E6F"/>
    <w:rsid w:val="00671270"/>
    <w:rsid w:val="00673B86"/>
    <w:rsid w:val="006A31BC"/>
    <w:rsid w:val="006D6CED"/>
    <w:rsid w:val="006E5B2F"/>
    <w:rsid w:val="006F0614"/>
    <w:rsid w:val="006F1567"/>
    <w:rsid w:val="0071483C"/>
    <w:rsid w:val="007662B4"/>
    <w:rsid w:val="00772EC7"/>
    <w:rsid w:val="007736DB"/>
    <w:rsid w:val="00773B71"/>
    <w:rsid w:val="007765D0"/>
    <w:rsid w:val="007A671F"/>
    <w:rsid w:val="007B4F5E"/>
    <w:rsid w:val="007D70AB"/>
    <w:rsid w:val="007D775E"/>
    <w:rsid w:val="007E45C8"/>
    <w:rsid w:val="007F67FE"/>
    <w:rsid w:val="00800F67"/>
    <w:rsid w:val="00827385"/>
    <w:rsid w:val="0086610C"/>
    <w:rsid w:val="008750A2"/>
    <w:rsid w:val="00882D0C"/>
    <w:rsid w:val="008D22EF"/>
    <w:rsid w:val="008E14FD"/>
    <w:rsid w:val="008F3752"/>
    <w:rsid w:val="00916A9F"/>
    <w:rsid w:val="009365D9"/>
    <w:rsid w:val="009678C5"/>
    <w:rsid w:val="00980C05"/>
    <w:rsid w:val="009817AD"/>
    <w:rsid w:val="0098466B"/>
    <w:rsid w:val="00992896"/>
    <w:rsid w:val="009A04FF"/>
    <w:rsid w:val="009A5741"/>
    <w:rsid w:val="009C2865"/>
    <w:rsid w:val="009F6909"/>
    <w:rsid w:val="00A0789D"/>
    <w:rsid w:val="00A12E51"/>
    <w:rsid w:val="00A2134E"/>
    <w:rsid w:val="00A24AEA"/>
    <w:rsid w:val="00A2725C"/>
    <w:rsid w:val="00A513FB"/>
    <w:rsid w:val="00A71A0A"/>
    <w:rsid w:val="00A73BA2"/>
    <w:rsid w:val="00A85E00"/>
    <w:rsid w:val="00A9196E"/>
    <w:rsid w:val="00A97632"/>
    <w:rsid w:val="00AA64F3"/>
    <w:rsid w:val="00AB26F9"/>
    <w:rsid w:val="00AC7E47"/>
    <w:rsid w:val="00AD158E"/>
    <w:rsid w:val="00AE05F7"/>
    <w:rsid w:val="00AF5033"/>
    <w:rsid w:val="00B011A4"/>
    <w:rsid w:val="00B031FA"/>
    <w:rsid w:val="00B318D9"/>
    <w:rsid w:val="00B6148B"/>
    <w:rsid w:val="00B64D99"/>
    <w:rsid w:val="00B739A4"/>
    <w:rsid w:val="00B83FA3"/>
    <w:rsid w:val="00BA06E5"/>
    <w:rsid w:val="00BA6380"/>
    <w:rsid w:val="00BA7186"/>
    <w:rsid w:val="00BB14D0"/>
    <w:rsid w:val="00BD0300"/>
    <w:rsid w:val="00BD08ED"/>
    <w:rsid w:val="00BD3B37"/>
    <w:rsid w:val="00BE03C7"/>
    <w:rsid w:val="00C01F90"/>
    <w:rsid w:val="00C05D2F"/>
    <w:rsid w:val="00C254C7"/>
    <w:rsid w:val="00C27B58"/>
    <w:rsid w:val="00C353AA"/>
    <w:rsid w:val="00C626FE"/>
    <w:rsid w:val="00CD0E04"/>
    <w:rsid w:val="00CF380A"/>
    <w:rsid w:val="00CF7B19"/>
    <w:rsid w:val="00D05BE4"/>
    <w:rsid w:val="00D22525"/>
    <w:rsid w:val="00D37EB1"/>
    <w:rsid w:val="00D45CAA"/>
    <w:rsid w:val="00D56F1E"/>
    <w:rsid w:val="00D654AA"/>
    <w:rsid w:val="00D65D92"/>
    <w:rsid w:val="00D80FF0"/>
    <w:rsid w:val="00DC71B0"/>
    <w:rsid w:val="00DF0240"/>
    <w:rsid w:val="00DF7635"/>
    <w:rsid w:val="00E11EF2"/>
    <w:rsid w:val="00E13520"/>
    <w:rsid w:val="00E1631C"/>
    <w:rsid w:val="00E35F72"/>
    <w:rsid w:val="00E40818"/>
    <w:rsid w:val="00E86ECE"/>
    <w:rsid w:val="00EA0D87"/>
    <w:rsid w:val="00ED01FB"/>
    <w:rsid w:val="00ED19FE"/>
    <w:rsid w:val="00EF70B7"/>
    <w:rsid w:val="00F33353"/>
    <w:rsid w:val="00F467BC"/>
    <w:rsid w:val="00F564A9"/>
    <w:rsid w:val="00F94698"/>
    <w:rsid w:val="00FB0D1A"/>
    <w:rsid w:val="00FB1B13"/>
    <w:rsid w:val="00FC350D"/>
    <w:rsid w:val="00FE1593"/>
    <w:rsid w:val="00FE4648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19654"/>
  <w15:docId w15:val="{17AF3C46-EFA8-43F7-919B-CF1B02EB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6E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E60"/>
  </w:style>
  <w:style w:type="paragraph" w:styleId="Footer">
    <w:name w:val="footer"/>
    <w:basedOn w:val="Normal"/>
    <w:link w:val="FooterChar"/>
    <w:uiPriority w:val="99"/>
    <w:unhideWhenUsed/>
    <w:rsid w:val="00646E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60"/>
  </w:style>
  <w:style w:type="paragraph" w:styleId="NormalWeb">
    <w:name w:val="Normal (Web)"/>
    <w:basedOn w:val="Normal"/>
    <w:rsid w:val="00A078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Strong">
    <w:name w:val="Strong"/>
    <w:qFormat/>
    <w:rsid w:val="00A0789D"/>
    <w:rPr>
      <w:b/>
      <w:bCs/>
    </w:rPr>
  </w:style>
  <w:style w:type="character" w:styleId="Hyperlink">
    <w:name w:val="Hyperlink"/>
    <w:basedOn w:val="DefaultParagraphFont"/>
    <w:uiPriority w:val="99"/>
    <w:unhideWhenUsed/>
    <w:rsid w:val="00FB0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D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F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4\AP_ESP_1314\Algoritmos\old\Ficha1_Algoritmos_Fluxogramas_PseudoCodigo%20-%20Copy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4ECA4CD2482C4EB28C43FAEF4BDD9F" ma:contentTypeVersion="3" ma:contentTypeDescription="Criar um novo documento." ma:contentTypeScope="" ma:versionID="1f74ec981834424d255064611d2d1156">
  <xsd:schema xmlns:xsd="http://www.w3.org/2001/XMLSchema" xmlns:xs="http://www.w3.org/2001/XMLSchema" xmlns:p="http://schemas.microsoft.com/office/2006/metadata/properties" xmlns:ns2="2c4109be-2b65-4b1f-ba9b-d6715d8e4960" targetNamespace="http://schemas.microsoft.com/office/2006/metadata/properties" ma:root="true" ma:fieldsID="0dfdb2dcd6599e343302698cb8103deb" ns2:_="">
    <xsd:import namespace="2c4109be-2b65-4b1f-ba9b-d6715d8e496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109be-2b65-4b1f-ba9b-d6715d8e49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4109be-2b65-4b1f-ba9b-d6715d8e4960" xsi:nil="true"/>
  </documentManagement>
</p:properties>
</file>

<file path=customXml/itemProps1.xml><?xml version="1.0" encoding="utf-8"?>
<ds:datastoreItem xmlns:ds="http://schemas.openxmlformats.org/officeDocument/2006/customXml" ds:itemID="{5B38EB39-57A1-4B57-8AC6-71F7D9CB27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8BD6B1-E801-48F3-B05D-FC8436D0C6C0}"/>
</file>

<file path=customXml/itemProps3.xml><?xml version="1.0" encoding="utf-8"?>
<ds:datastoreItem xmlns:ds="http://schemas.openxmlformats.org/officeDocument/2006/customXml" ds:itemID="{71726875-CCB7-4E63-BC69-5BD8C514593B}"/>
</file>

<file path=customXml/itemProps4.xml><?xml version="1.0" encoding="utf-8"?>
<ds:datastoreItem xmlns:ds="http://schemas.openxmlformats.org/officeDocument/2006/customXml" ds:itemID="{FDF97207-CE94-4E58-80F4-029073B98CC9}"/>
</file>

<file path=docProps/app.xml><?xml version="1.0" encoding="utf-8"?>
<Properties xmlns="http://schemas.openxmlformats.org/officeDocument/2006/extended-properties" xmlns:vt="http://schemas.openxmlformats.org/officeDocument/2006/docPropsVTypes">
  <Template>Ficha1_Algoritmos_Fluxogramas_PseudoCodigo - Copy.dot</Template>
  <TotalTime>662</TotalTime>
  <Pages>2</Pages>
  <Words>144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Guerra</dc:creator>
  <cp:lastModifiedBy>Carlos Martins</cp:lastModifiedBy>
  <cp:revision>81</cp:revision>
  <dcterms:created xsi:type="dcterms:W3CDTF">2014-02-04T14:44:00Z</dcterms:created>
  <dcterms:modified xsi:type="dcterms:W3CDTF">2021-12-15T17:13:00Z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0x010100244ECA4CD2482C4EB28C43FAEF4BDD9F</vt:lpwstr>
  </property>
</Properties>
</file>