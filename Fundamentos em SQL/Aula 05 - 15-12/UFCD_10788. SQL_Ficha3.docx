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75A0" w14:textId="77777777" w:rsidR="006B79CC" w:rsidRPr="006B79CC" w:rsidRDefault="006B79CC" w:rsidP="00A0789D">
      <w:pPr>
        <w:jc w:val="center"/>
        <w:rPr>
          <w:rFonts w:asciiTheme="minorHAnsi" w:hAnsiTheme="minorHAnsi"/>
          <w:sz w:val="8"/>
          <w:szCs w:val="2"/>
        </w:rPr>
      </w:pPr>
    </w:p>
    <w:p w14:paraId="7D46F46C" w14:textId="057F7378" w:rsidR="00A0789D" w:rsidRPr="00A52160" w:rsidRDefault="006B79CC" w:rsidP="00A0789D">
      <w:pPr>
        <w:jc w:val="center"/>
        <w:rPr>
          <w:rFonts w:asciiTheme="minorHAnsi" w:hAnsiTheme="minorHAnsi"/>
          <w:sz w:val="36"/>
        </w:rPr>
      </w:pPr>
      <w:r w:rsidRPr="00A52160">
        <w:rPr>
          <w:rFonts w:asciiTheme="minorHAnsi" w:hAnsiTheme="minorHAnsi"/>
          <w:sz w:val="36"/>
        </w:rPr>
        <w:t>Introdução ao SQL</w:t>
      </w:r>
    </w:p>
    <w:p w14:paraId="261BD9A8" w14:textId="701093B5" w:rsidR="00A0789D" w:rsidRPr="00A52160" w:rsidRDefault="00A0789D" w:rsidP="00A0789D">
      <w:pPr>
        <w:jc w:val="center"/>
        <w:rPr>
          <w:rFonts w:asciiTheme="minorHAnsi" w:hAnsiTheme="minorHAnsi"/>
          <w:b/>
          <w:sz w:val="28"/>
        </w:rPr>
      </w:pPr>
      <w:r w:rsidRPr="00A52160">
        <w:rPr>
          <w:rFonts w:asciiTheme="minorHAnsi" w:hAnsiTheme="minorHAnsi"/>
          <w:b/>
          <w:sz w:val="28"/>
        </w:rPr>
        <w:t xml:space="preserve">Ficha </w:t>
      </w:r>
      <w:r w:rsidR="00395AF5">
        <w:rPr>
          <w:rFonts w:asciiTheme="minorHAnsi" w:hAnsiTheme="minorHAnsi"/>
          <w:b/>
          <w:sz w:val="28"/>
        </w:rPr>
        <w:t>3</w:t>
      </w:r>
    </w:p>
    <w:p w14:paraId="491D088D" w14:textId="77777777" w:rsidR="00885D2C" w:rsidRDefault="00885D2C" w:rsidP="00885D2C">
      <w:pPr>
        <w:autoSpaceDE w:val="0"/>
        <w:autoSpaceDN w:val="0"/>
        <w:adjustRightInd w:val="0"/>
        <w:rPr>
          <w:rFonts w:asciiTheme="minorHAnsi" w:hAnsiTheme="minorHAnsi" w:cs="Arial"/>
          <w:sz w:val="16"/>
          <w:szCs w:val="18"/>
        </w:rPr>
      </w:pPr>
    </w:p>
    <w:p w14:paraId="2B405B29" w14:textId="77777777" w:rsidR="00395AF5" w:rsidRPr="00395AF5" w:rsidRDefault="00395AF5" w:rsidP="00395AF5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sz w:val="20"/>
          <w:szCs w:val="20"/>
        </w:rPr>
        <w:t xml:space="preserve">Considere o seguinte diagrama da base de dados </w:t>
      </w:r>
      <w:r w:rsidRPr="00395AF5">
        <w:rPr>
          <w:rFonts w:asciiTheme="minorHAnsi" w:hAnsiTheme="minorHAnsi" w:cs="Arial"/>
          <w:b/>
          <w:bCs/>
          <w:sz w:val="20"/>
          <w:szCs w:val="20"/>
        </w:rPr>
        <w:t>GALERIA</w:t>
      </w:r>
      <w:r w:rsidRPr="00395AF5">
        <w:rPr>
          <w:rFonts w:asciiTheme="minorHAnsi" w:hAnsiTheme="minorHAnsi" w:cs="Arial"/>
          <w:bCs/>
          <w:sz w:val="20"/>
          <w:szCs w:val="20"/>
        </w:rPr>
        <w:t>:</w:t>
      </w:r>
    </w:p>
    <w:p w14:paraId="5EF60125" w14:textId="77777777" w:rsidR="00395AF5" w:rsidRPr="00395AF5" w:rsidRDefault="00395AF5" w:rsidP="00395AF5">
      <w:pPr>
        <w:spacing w:line="360" w:lineRule="auto"/>
        <w:ind w:left="1080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D39A5A7" wp14:editId="24DAB995">
            <wp:simplePos x="0" y="0"/>
            <wp:positionH relativeFrom="column">
              <wp:posOffset>-3810</wp:posOffset>
            </wp:positionH>
            <wp:positionV relativeFrom="paragraph">
              <wp:posOffset>321945</wp:posOffset>
            </wp:positionV>
            <wp:extent cx="5486400" cy="1647913"/>
            <wp:effectExtent l="0" t="0" r="0" b="9525"/>
            <wp:wrapNone/>
            <wp:docPr id="1" name="Imagem 4" descr="C:\T4\AP_ESP_1314\SQL_Ficha3\gal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4\AP_ESP_1314\SQL_Ficha3\galer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10" cy="16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6CCB3" w14:textId="77777777" w:rsidR="00395AF5" w:rsidRPr="00395AF5" w:rsidRDefault="00395AF5" w:rsidP="00395AF5">
      <w:pPr>
        <w:spacing w:line="360" w:lineRule="auto"/>
        <w:ind w:left="108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A37A3DB" w14:textId="77777777" w:rsidR="00395AF5" w:rsidRPr="00395AF5" w:rsidRDefault="00395AF5" w:rsidP="00395AF5">
      <w:pPr>
        <w:spacing w:line="360" w:lineRule="auto"/>
        <w:ind w:left="108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6395BE35" w14:textId="77777777" w:rsidR="00395AF5" w:rsidRPr="00395AF5" w:rsidRDefault="00395AF5" w:rsidP="00395AF5">
      <w:pPr>
        <w:spacing w:line="360" w:lineRule="auto"/>
        <w:ind w:left="372" w:firstLine="708"/>
        <w:jc w:val="both"/>
        <w:rPr>
          <w:rFonts w:asciiTheme="minorHAnsi" w:hAnsiTheme="minorHAnsi" w:cs="Arial"/>
          <w:bCs/>
          <w:sz w:val="20"/>
          <w:szCs w:val="20"/>
        </w:rPr>
      </w:pPr>
    </w:p>
    <w:p w14:paraId="02AED332" w14:textId="77777777" w:rsidR="00395AF5" w:rsidRPr="00395AF5" w:rsidRDefault="00395AF5" w:rsidP="00395AF5">
      <w:pPr>
        <w:spacing w:line="360" w:lineRule="auto"/>
        <w:ind w:left="372" w:firstLine="708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B9ECD1B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E5B9ED2" w14:textId="762F7127" w:rsidR="00395AF5" w:rsidRPr="00395AF5" w:rsidRDefault="00395AF5" w:rsidP="00395AF5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sz w:val="20"/>
          <w:szCs w:val="20"/>
        </w:rPr>
        <w:t xml:space="preserve">Considere os seguintes registos nas tabelas </w:t>
      </w:r>
      <w:r w:rsidRPr="00395AF5">
        <w:rPr>
          <w:rFonts w:asciiTheme="minorHAnsi" w:hAnsiTheme="minorHAnsi" w:cs="Arial"/>
          <w:bCs/>
          <w:i/>
          <w:sz w:val="20"/>
          <w:szCs w:val="20"/>
        </w:rPr>
        <w:t>utilizadores</w:t>
      </w:r>
      <w:r w:rsidRPr="00395AF5">
        <w:rPr>
          <w:rFonts w:asciiTheme="minorHAnsi" w:hAnsiTheme="minorHAnsi" w:cs="Arial"/>
          <w:bCs/>
          <w:sz w:val="20"/>
          <w:szCs w:val="20"/>
        </w:rPr>
        <w:t xml:space="preserve">, </w:t>
      </w:r>
      <w:r w:rsidRPr="00395AF5">
        <w:rPr>
          <w:rFonts w:asciiTheme="minorHAnsi" w:hAnsiTheme="minorHAnsi" w:cs="Arial"/>
          <w:bCs/>
          <w:i/>
          <w:sz w:val="20"/>
          <w:szCs w:val="20"/>
        </w:rPr>
        <w:t>imagens</w:t>
      </w:r>
      <w:r w:rsidRPr="00395AF5">
        <w:rPr>
          <w:rFonts w:asciiTheme="minorHAnsi" w:hAnsiTheme="minorHAnsi" w:cs="Arial"/>
          <w:bCs/>
          <w:sz w:val="20"/>
          <w:szCs w:val="20"/>
        </w:rPr>
        <w:t xml:space="preserve"> e </w:t>
      </w:r>
      <w:r w:rsidRPr="00395AF5">
        <w:rPr>
          <w:rFonts w:asciiTheme="minorHAnsi" w:hAnsiTheme="minorHAnsi" w:cs="Arial"/>
          <w:bCs/>
          <w:i/>
          <w:sz w:val="20"/>
          <w:szCs w:val="20"/>
        </w:rPr>
        <w:t>categorias</w:t>
      </w:r>
      <w:r w:rsidRPr="00395AF5">
        <w:rPr>
          <w:rFonts w:asciiTheme="minorHAnsi" w:hAnsiTheme="minorHAnsi" w:cs="Arial"/>
          <w:bCs/>
          <w:sz w:val="20"/>
          <w:szCs w:val="20"/>
        </w:rPr>
        <w:t>:</w:t>
      </w:r>
    </w:p>
    <w:p w14:paraId="381DD30B" w14:textId="3B606697" w:rsid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>Tabela utilizadores:</w:t>
      </w:r>
    </w:p>
    <w:p w14:paraId="18C7AF62" w14:textId="77777777" w:rsidR="00395AF5" w:rsidRDefault="00395AF5" w:rsidP="00395AF5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4B488B2" wp14:editId="462670B7">
            <wp:extent cx="3304184" cy="1127051"/>
            <wp:effectExtent l="0" t="0" r="0" b="0"/>
            <wp:docPr id="6" name="Imagem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0" b="4070"/>
                    <a:stretch>
                      <a:fillRect/>
                    </a:stretch>
                  </pic:blipFill>
                  <pic:spPr>
                    <a:xfrm>
                      <a:off x="0" y="0"/>
                      <a:ext cx="3304184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C7EE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sz w:val="20"/>
          <w:szCs w:val="20"/>
        </w:rPr>
        <w:t>Tabela imagens:</w:t>
      </w:r>
    </w:p>
    <w:p w14:paraId="6B6539C4" w14:textId="6F3E63F9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3C8E8E42" wp14:editId="43F44BA6">
            <wp:extent cx="5986130" cy="906796"/>
            <wp:effectExtent l="0" t="0" r="0" b="7620"/>
            <wp:docPr id="8" name="Imagem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51" cy="90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0B7E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sz w:val="20"/>
          <w:szCs w:val="20"/>
        </w:rPr>
        <w:t>Tabela categorias:</w:t>
      </w:r>
    </w:p>
    <w:p w14:paraId="3C03507C" w14:textId="27789A26" w:rsid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0E06F8B3" wp14:editId="3C7F92E4">
            <wp:extent cx="1894023" cy="1148317"/>
            <wp:effectExtent l="0" t="0" r="0" b="0"/>
            <wp:docPr id="7" name="Imagem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49" cy="11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7E3E" w14:textId="77777777" w:rsidR="00395AF5" w:rsidRPr="00B87B7E" w:rsidRDefault="00395AF5" w:rsidP="00B87B7E">
      <w:pPr>
        <w:rPr>
          <w:color w:val="FFFF00"/>
        </w:rPr>
      </w:pPr>
    </w:p>
    <w:p w14:paraId="06C23406" w14:textId="66338002" w:rsidR="00395AF5" w:rsidRPr="00B87B7E" w:rsidRDefault="00395AF5" w:rsidP="00B87B7E">
      <w:pPr>
        <w:rPr>
          <w:color w:val="FFFF00"/>
        </w:rPr>
      </w:pPr>
      <w:r w:rsidRPr="00B87B7E">
        <w:rPr>
          <w:color w:val="FFFF00"/>
          <w:highlight w:val="black"/>
        </w:rPr>
        <w:t>Responda às seguintes questões, indicando o respetivo código SQL:</w:t>
      </w:r>
    </w:p>
    <w:p w14:paraId="63529016" w14:textId="1786AFE7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são os utilizadores registados na base de dados? (Quero visualizar toda a informação referente aos utilizadores) </w:t>
      </w:r>
    </w:p>
    <w:p w14:paraId="0ECD5180" w14:textId="4EEB8F57" w:rsid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DE6EB6D" w14:textId="77777777" w:rsid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96DF877" w14:textId="77777777" w:rsidR="00395AF5" w:rsidRPr="00395AF5" w:rsidRDefault="00395AF5" w:rsidP="00395AF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5BC5E68" w14:textId="04579DC3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são os utilizadores registados na base de dados, ordenados pelo campo nome e por ordem crescente? (Quero saber o nome, sexo e email) </w:t>
      </w:r>
    </w:p>
    <w:p w14:paraId="567EC3DA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804A041" w14:textId="77777777" w:rsidR="00395AF5" w:rsidRPr="00395AF5" w:rsidRDefault="00395AF5" w:rsidP="00395AF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2484ACD1" w14:textId="77777777" w:rsidR="00395AF5" w:rsidRPr="00395AF5" w:rsidRDefault="00395AF5" w:rsidP="00395AF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0E6812E" w14:textId="52EAABF6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Quantos utilizadores do sexo masculino estão registados na base de dados? </w:t>
      </w:r>
    </w:p>
    <w:p w14:paraId="0FD3CBB8" w14:textId="77777777" w:rsidR="002954A7" w:rsidRDefault="002954A7" w:rsidP="002954A7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</w:p>
    <w:p w14:paraId="5A5A45E8" w14:textId="21344417" w:rsidR="002954A7" w:rsidRPr="002954A7" w:rsidRDefault="002954A7" w:rsidP="002954A7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  <w:lang w:val="en-US"/>
        </w:rPr>
      </w:pPr>
      <w:r w:rsidRPr="002954A7">
        <w:rPr>
          <w:rFonts w:asciiTheme="minorHAnsi" w:hAnsiTheme="minorHAnsi" w:cs="Arial"/>
          <w:b/>
          <w:sz w:val="20"/>
          <w:szCs w:val="20"/>
          <w:lang w:val="en-US"/>
        </w:rPr>
        <w:t xml:space="preserve">Select*from </w:t>
      </w:r>
      <w:proofErr w:type="gramStart"/>
      <w:r w:rsidRPr="002954A7">
        <w:rPr>
          <w:rFonts w:asciiTheme="minorHAnsi" w:hAnsiTheme="minorHAnsi" w:cs="Arial"/>
          <w:b/>
          <w:sz w:val="20"/>
          <w:szCs w:val="20"/>
          <w:lang w:val="en-US"/>
        </w:rPr>
        <w:t>count(</w:t>
      </w:r>
      <w:proofErr w:type="gramEnd"/>
      <w:r w:rsidRPr="002954A7">
        <w:rPr>
          <w:rFonts w:asciiTheme="minorHAnsi" w:hAnsiTheme="minorHAnsi" w:cs="Arial"/>
          <w:b/>
          <w:sz w:val="20"/>
          <w:szCs w:val="20"/>
          <w:lang w:val="en-US"/>
        </w:rPr>
        <w:t xml:space="preserve">*) as N </w:t>
      </w:r>
      <w:proofErr w:type="spellStart"/>
      <w:r w:rsidRPr="002954A7">
        <w:rPr>
          <w:rFonts w:asciiTheme="minorHAnsi" w:hAnsiTheme="minorHAnsi" w:cs="Arial"/>
          <w:b/>
          <w:sz w:val="20"/>
          <w:szCs w:val="20"/>
          <w:lang w:val="en-US"/>
        </w:rPr>
        <w:t>utilizadores</w:t>
      </w:r>
      <w:proofErr w:type="spellEnd"/>
    </w:p>
    <w:p w14:paraId="067E5168" w14:textId="6DE9A988" w:rsidR="002954A7" w:rsidRPr="002954A7" w:rsidRDefault="002954A7" w:rsidP="002954A7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  <w:lang w:val="en-US"/>
        </w:rPr>
      </w:pPr>
      <w:r w:rsidRPr="002954A7">
        <w:rPr>
          <w:rFonts w:asciiTheme="minorHAnsi" w:hAnsiTheme="minorHAnsi" w:cs="Arial"/>
          <w:b/>
          <w:sz w:val="20"/>
          <w:szCs w:val="20"/>
          <w:lang w:val="en-US"/>
        </w:rPr>
        <w:t xml:space="preserve">Where </w:t>
      </w:r>
      <w:proofErr w:type="spellStart"/>
      <w:r w:rsidRPr="002954A7">
        <w:rPr>
          <w:rFonts w:asciiTheme="minorHAnsi" w:hAnsiTheme="minorHAnsi" w:cs="Arial"/>
          <w:b/>
          <w:sz w:val="20"/>
          <w:szCs w:val="20"/>
          <w:lang w:val="en-US"/>
        </w:rPr>
        <w:t>sexo</w:t>
      </w:r>
      <w:proofErr w:type="spellEnd"/>
      <w:r w:rsidRPr="002954A7">
        <w:rPr>
          <w:rFonts w:asciiTheme="minorHAnsi" w:hAnsiTheme="minorHAnsi" w:cs="Arial"/>
          <w:b/>
          <w:sz w:val="20"/>
          <w:szCs w:val="20"/>
          <w:lang w:val="en-US"/>
        </w:rPr>
        <w:t>=’m’</w:t>
      </w:r>
    </w:p>
    <w:p w14:paraId="6825706C" w14:textId="77777777" w:rsidR="00395AF5" w:rsidRPr="002954A7" w:rsidRDefault="00395AF5" w:rsidP="002954A7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7F56BB3E" w14:textId="4B3B1308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os utilizadores que possuem uma conta de endereço eletrónico do tipo Hotmail? </w:t>
      </w:r>
    </w:p>
    <w:p w14:paraId="3455F4CC" w14:textId="77777777" w:rsidR="002954A7" w:rsidRDefault="002954A7" w:rsidP="002954A7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</w:p>
    <w:p w14:paraId="3AD3C5E5" w14:textId="4B9115B4" w:rsidR="002954A7" w:rsidRPr="002954A7" w:rsidRDefault="002954A7" w:rsidP="002954A7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</w:rPr>
      </w:pPr>
      <w:proofErr w:type="spellStart"/>
      <w:r w:rsidRPr="002954A7">
        <w:rPr>
          <w:rFonts w:asciiTheme="minorHAnsi" w:hAnsiTheme="minorHAnsi" w:cs="Arial"/>
          <w:b/>
          <w:sz w:val="20"/>
          <w:szCs w:val="20"/>
        </w:rPr>
        <w:t>Select</w:t>
      </w:r>
      <w:proofErr w:type="spellEnd"/>
      <w:r w:rsidRPr="002954A7">
        <w:rPr>
          <w:rFonts w:asciiTheme="minorHAnsi" w:hAnsiTheme="minorHAnsi" w:cs="Arial"/>
          <w:b/>
          <w:sz w:val="20"/>
          <w:szCs w:val="20"/>
        </w:rPr>
        <w:t>*</w:t>
      </w:r>
      <w:proofErr w:type="spellStart"/>
      <w:r w:rsidRPr="002954A7">
        <w:rPr>
          <w:rFonts w:asciiTheme="minorHAnsi" w:hAnsiTheme="minorHAnsi" w:cs="Arial"/>
          <w:b/>
          <w:sz w:val="20"/>
          <w:szCs w:val="20"/>
        </w:rPr>
        <w:t>from</w:t>
      </w:r>
      <w:proofErr w:type="spellEnd"/>
      <w:r w:rsidRPr="002954A7">
        <w:rPr>
          <w:rFonts w:asciiTheme="minorHAnsi" w:hAnsiTheme="minorHAnsi" w:cs="Arial"/>
          <w:b/>
          <w:sz w:val="20"/>
          <w:szCs w:val="20"/>
        </w:rPr>
        <w:t xml:space="preserve"> utilizadores</w:t>
      </w:r>
    </w:p>
    <w:p w14:paraId="548426F3" w14:textId="14BB08F0" w:rsidR="00395AF5" w:rsidRDefault="002954A7" w:rsidP="008E20F6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  <w:lang w:val="en-US"/>
        </w:rPr>
      </w:pPr>
      <w:r w:rsidRPr="002954A7">
        <w:rPr>
          <w:rFonts w:asciiTheme="minorHAnsi" w:hAnsiTheme="minorHAnsi" w:cs="Arial"/>
          <w:b/>
          <w:sz w:val="20"/>
          <w:szCs w:val="20"/>
          <w:lang w:val="en-US"/>
        </w:rPr>
        <w:t>Where email like ‘%@hotmail.com%’</w:t>
      </w:r>
    </w:p>
    <w:p w14:paraId="6652AAA3" w14:textId="77777777" w:rsidR="008E20F6" w:rsidRPr="008E20F6" w:rsidRDefault="008E20F6" w:rsidP="008E20F6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  <w:lang w:val="en-US"/>
        </w:rPr>
      </w:pPr>
    </w:p>
    <w:p w14:paraId="6CD712A3" w14:textId="77777777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>Como inserir um novo utilizador, com os seguintes dados:</w:t>
      </w:r>
    </w:p>
    <w:p w14:paraId="11F2F9AB" w14:textId="77777777" w:rsidR="00395AF5" w:rsidRPr="00395AF5" w:rsidRDefault="00395AF5" w:rsidP="00395AF5">
      <w:pPr>
        <w:spacing w:after="0" w:line="360" w:lineRule="auto"/>
        <w:ind w:left="1008" w:firstLine="708"/>
        <w:jc w:val="both"/>
        <w:rPr>
          <w:rFonts w:asciiTheme="minorHAnsi" w:hAnsiTheme="minorHAnsi" w:cs="Arial"/>
          <w:bCs/>
          <w:i/>
          <w:sz w:val="20"/>
          <w:szCs w:val="20"/>
        </w:rPr>
      </w:pPr>
      <w:r w:rsidRPr="00395AF5">
        <w:rPr>
          <w:rFonts w:asciiTheme="minorHAnsi" w:hAnsiTheme="minorHAnsi" w:cs="Arial"/>
          <w:bCs/>
          <w:i/>
          <w:sz w:val="20"/>
          <w:szCs w:val="20"/>
        </w:rPr>
        <w:t>Nome: Joana</w:t>
      </w:r>
    </w:p>
    <w:p w14:paraId="3160D1BD" w14:textId="77777777" w:rsidR="00395AF5" w:rsidRPr="00395AF5" w:rsidRDefault="00395AF5" w:rsidP="00395AF5">
      <w:pPr>
        <w:spacing w:after="0" w:line="360" w:lineRule="auto"/>
        <w:ind w:left="1008" w:firstLine="708"/>
        <w:jc w:val="both"/>
        <w:rPr>
          <w:rFonts w:asciiTheme="minorHAnsi" w:hAnsiTheme="minorHAnsi" w:cs="Arial"/>
          <w:bCs/>
          <w:i/>
          <w:sz w:val="20"/>
          <w:szCs w:val="20"/>
        </w:rPr>
      </w:pPr>
      <w:r w:rsidRPr="00395AF5">
        <w:rPr>
          <w:rFonts w:asciiTheme="minorHAnsi" w:hAnsiTheme="minorHAnsi" w:cs="Arial"/>
          <w:bCs/>
          <w:i/>
          <w:sz w:val="20"/>
          <w:szCs w:val="20"/>
        </w:rPr>
        <w:t>Sexo: F</w:t>
      </w:r>
    </w:p>
    <w:p w14:paraId="5BE1ED5E" w14:textId="4ED34976" w:rsidR="00395AF5" w:rsidRPr="00395AF5" w:rsidRDefault="00395AF5" w:rsidP="00395AF5">
      <w:pPr>
        <w:spacing w:after="0" w:line="360" w:lineRule="auto"/>
        <w:ind w:left="1008" w:firstLine="708"/>
        <w:jc w:val="both"/>
        <w:rPr>
          <w:rFonts w:asciiTheme="minorHAnsi" w:hAnsiTheme="minorHAnsi" w:cs="Arial"/>
          <w:bCs/>
          <w:i/>
          <w:sz w:val="20"/>
          <w:szCs w:val="20"/>
        </w:rPr>
      </w:pPr>
      <w:r w:rsidRPr="00395AF5">
        <w:rPr>
          <w:rFonts w:asciiTheme="minorHAnsi" w:hAnsiTheme="minorHAnsi" w:cs="Arial"/>
          <w:bCs/>
          <w:i/>
          <w:sz w:val="20"/>
          <w:szCs w:val="20"/>
        </w:rPr>
        <w:t xml:space="preserve">E-mail: joana@hotmail.com </w:t>
      </w:r>
    </w:p>
    <w:p w14:paraId="43A078AA" w14:textId="009FBB50" w:rsidR="00395AF5" w:rsidRDefault="00395AF5" w:rsidP="00395AF5">
      <w:pPr>
        <w:spacing w:after="0" w:line="360" w:lineRule="auto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         </w:t>
      </w:r>
      <w:r w:rsidRPr="002954A7">
        <w:rPr>
          <w:rFonts w:asciiTheme="minorHAnsi" w:hAnsiTheme="minorHAnsi" w:cs="Arial"/>
          <w:b/>
          <w:sz w:val="20"/>
          <w:szCs w:val="20"/>
          <w:highlight w:val="yellow"/>
        </w:rPr>
        <w:t xml:space="preserve">Considere a coluna </w:t>
      </w:r>
      <w:proofErr w:type="spellStart"/>
      <w:r w:rsidRPr="002954A7">
        <w:rPr>
          <w:rFonts w:asciiTheme="minorHAnsi" w:hAnsiTheme="minorHAnsi" w:cs="Arial"/>
          <w:b/>
          <w:sz w:val="20"/>
          <w:szCs w:val="20"/>
          <w:highlight w:val="yellow"/>
        </w:rPr>
        <w:t>cod_utilizador</w:t>
      </w:r>
      <w:proofErr w:type="spellEnd"/>
      <w:r w:rsidRPr="002954A7">
        <w:rPr>
          <w:rFonts w:asciiTheme="minorHAnsi" w:hAnsiTheme="minorHAnsi" w:cs="Arial"/>
          <w:b/>
          <w:sz w:val="20"/>
          <w:szCs w:val="20"/>
          <w:highlight w:val="yellow"/>
        </w:rPr>
        <w:t xml:space="preserve"> com AUTO_INCREMENT</w:t>
      </w:r>
      <w:r w:rsidRPr="002954A7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0AE1992C" w14:textId="1ACF7522" w:rsidR="002954A7" w:rsidRPr="00400633" w:rsidRDefault="00400633" w:rsidP="00395AF5">
      <w:pPr>
        <w:spacing w:after="0" w:line="360" w:lineRule="auto"/>
        <w:jc w:val="both"/>
        <w:rPr>
          <w:rFonts w:asciiTheme="minorHAnsi" w:hAnsiTheme="minorHAnsi" w:cs="Arial"/>
          <w:b/>
          <w:sz w:val="20"/>
          <w:szCs w:val="20"/>
        </w:rPr>
      </w:pPr>
      <w:proofErr w:type="spellStart"/>
      <w:r w:rsidRPr="00400633">
        <w:rPr>
          <w:rFonts w:asciiTheme="minorHAnsi" w:hAnsiTheme="minorHAnsi" w:cs="Arial"/>
          <w:b/>
          <w:sz w:val="20"/>
          <w:szCs w:val="20"/>
        </w:rPr>
        <w:t>Insert</w:t>
      </w:r>
      <w:proofErr w:type="spellEnd"/>
      <w:r w:rsidRPr="00400633">
        <w:rPr>
          <w:rFonts w:asciiTheme="minorHAnsi" w:hAnsiTheme="minorHAnsi" w:cs="Arial"/>
          <w:b/>
          <w:sz w:val="20"/>
          <w:szCs w:val="20"/>
        </w:rPr>
        <w:t xml:space="preserve"> </w:t>
      </w:r>
      <w:proofErr w:type="spellStart"/>
      <w:r w:rsidRPr="00400633">
        <w:rPr>
          <w:rFonts w:asciiTheme="minorHAnsi" w:hAnsiTheme="minorHAnsi" w:cs="Arial"/>
          <w:b/>
          <w:sz w:val="20"/>
          <w:szCs w:val="20"/>
        </w:rPr>
        <w:t>into</w:t>
      </w:r>
      <w:proofErr w:type="spellEnd"/>
      <w:r w:rsidRPr="00400633">
        <w:rPr>
          <w:rFonts w:asciiTheme="minorHAnsi" w:hAnsiTheme="minorHAnsi" w:cs="Arial"/>
          <w:b/>
          <w:sz w:val="20"/>
          <w:szCs w:val="20"/>
        </w:rPr>
        <w:t xml:space="preserve"> utilizadores(</w:t>
      </w:r>
      <w:proofErr w:type="spellStart"/>
      <w:proofErr w:type="gramStart"/>
      <w:r w:rsidRPr="00400633">
        <w:rPr>
          <w:rFonts w:asciiTheme="minorHAnsi" w:hAnsiTheme="minorHAnsi" w:cs="Arial"/>
          <w:b/>
          <w:sz w:val="20"/>
          <w:szCs w:val="20"/>
        </w:rPr>
        <w:t>nome,sexo</w:t>
      </w:r>
      <w:proofErr w:type="gramEnd"/>
      <w:r w:rsidRPr="00400633">
        <w:rPr>
          <w:rFonts w:asciiTheme="minorHAnsi" w:hAnsiTheme="minorHAnsi" w:cs="Arial"/>
          <w:b/>
          <w:sz w:val="20"/>
          <w:szCs w:val="20"/>
        </w:rPr>
        <w:t>,email</w:t>
      </w:r>
      <w:proofErr w:type="spellEnd"/>
      <w:r w:rsidRPr="00400633">
        <w:rPr>
          <w:rFonts w:asciiTheme="minorHAnsi" w:hAnsiTheme="minorHAnsi" w:cs="Arial"/>
          <w:b/>
          <w:sz w:val="20"/>
          <w:szCs w:val="20"/>
        </w:rPr>
        <w:t xml:space="preserve">) </w:t>
      </w:r>
      <w:proofErr w:type="spellStart"/>
      <w:r w:rsidRPr="00400633">
        <w:rPr>
          <w:rFonts w:asciiTheme="minorHAnsi" w:hAnsiTheme="minorHAnsi" w:cs="Arial"/>
          <w:b/>
          <w:sz w:val="20"/>
          <w:szCs w:val="20"/>
        </w:rPr>
        <w:t>values</w:t>
      </w:r>
      <w:proofErr w:type="spellEnd"/>
      <w:r w:rsidRPr="00400633">
        <w:rPr>
          <w:rFonts w:asciiTheme="minorHAnsi" w:hAnsiTheme="minorHAnsi" w:cs="Arial"/>
          <w:b/>
          <w:sz w:val="20"/>
          <w:szCs w:val="20"/>
        </w:rPr>
        <w:t>(‘</w:t>
      </w:r>
      <w:proofErr w:type="spellStart"/>
      <w:r w:rsidRPr="00400633">
        <w:rPr>
          <w:rFonts w:asciiTheme="minorHAnsi" w:hAnsiTheme="minorHAnsi" w:cs="Arial"/>
          <w:b/>
          <w:sz w:val="20"/>
          <w:szCs w:val="20"/>
        </w:rPr>
        <w:t>Joana’,’F</w:t>
      </w:r>
      <w:proofErr w:type="spellEnd"/>
      <w:r w:rsidRPr="00400633">
        <w:rPr>
          <w:rFonts w:asciiTheme="minorHAnsi" w:hAnsiTheme="minorHAnsi" w:cs="Arial"/>
          <w:b/>
          <w:sz w:val="20"/>
          <w:szCs w:val="20"/>
        </w:rPr>
        <w:t>’, ‘joana@hotmail.com’)</w:t>
      </w:r>
    </w:p>
    <w:p w14:paraId="7E41E753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08ECD843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5ABBE423" w14:textId="5EE280E0" w:rsidR="00395AF5" w:rsidRDefault="00395AF5" w:rsidP="00395AF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3276E7C5" w14:textId="77777777" w:rsidR="00395AF5" w:rsidRPr="00395AF5" w:rsidRDefault="00395AF5" w:rsidP="00395AF5">
      <w:pPr>
        <w:spacing w:line="360" w:lineRule="auto"/>
        <w:ind w:left="1440"/>
        <w:jc w:val="both"/>
        <w:rPr>
          <w:rFonts w:asciiTheme="minorHAnsi" w:hAnsiTheme="minorHAnsi" w:cs="Arial"/>
          <w:bCs/>
          <w:sz w:val="20"/>
          <w:szCs w:val="20"/>
        </w:rPr>
      </w:pPr>
    </w:p>
    <w:p w14:paraId="752BED87" w14:textId="7B43B013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lastRenderedPageBreak/>
        <w:t>Como eliminar o registo do utilizador "Rui" (</w:t>
      </w:r>
      <w:proofErr w:type="spellStart"/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>cod_utilizador</w:t>
      </w:r>
      <w:proofErr w:type="spellEnd"/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=4)? </w:t>
      </w:r>
    </w:p>
    <w:p w14:paraId="6EC6CF66" w14:textId="157564B3" w:rsidR="003300A9" w:rsidRPr="003300A9" w:rsidRDefault="003300A9" w:rsidP="003300A9">
      <w:pPr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</w:rPr>
      </w:pPr>
      <w:r w:rsidRPr="003300A9">
        <w:rPr>
          <w:rFonts w:asciiTheme="minorHAnsi" w:hAnsiTheme="minorHAnsi" w:cs="Arial"/>
          <w:b/>
          <w:sz w:val="20"/>
          <w:szCs w:val="20"/>
        </w:rPr>
        <w:t xml:space="preserve">Delete </w:t>
      </w:r>
      <w:proofErr w:type="spellStart"/>
      <w:r w:rsidRPr="003300A9">
        <w:rPr>
          <w:rFonts w:asciiTheme="minorHAnsi" w:hAnsiTheme="minorHAnsi" w:cs="Arial"/>
          <w:b/>
          <w:sz w:val="20"/>
          <w:szCs w:val="20"/>
        </w:rPr>
        <w:t>from</w:t>
      </w:r>
      <w:proofErr w:type="spellEnd"/>
      <w:r w:rsidRPr="003300A9">
        <w:rPr>
          <w:rFonts w:asciiTheme="minorHAnsi" w:hAnsiTheme="minorHAnsi" w:cs="Arial"/>
          <w:b/>
          <w:sz w:val="20"/>
          <w:szCs w:val="20"/>
        </w:rPr>
        <w:t xml:space="preserve"> utilizadores </w:t>
      </w:r>
      <w:proofErr w:type="spellStart"/>
      <w:r w:rsidRPr="003300A9">
        <w:rPr>
          <w:rFonts w:asciiTheme="minorHAnsi" w:hAnsiTheme="minorHAnsi" w:cs="Arial"/>
          <w:b/>
          <w:sz w:val="20"/>
          <w:szCs w:val="20"/>
        </w:rPr>
        <w:t>where</w:t>
      </w:r>
      <w:proofErr w:type="spellEnd"/>
      <w:r w:rsidRPr="003300A9">
        <w:rPr>
          <w:rFonts w:asciiTheme="minorHAnsi" w:hAnsiTheme="minorHAnsi" w:cs="Arial"/>
          <w:b/>
          <w:sz w:val="20"/>
          <w:szCs w:val="20"/>
        </w:rPr>
        <w:t xml:space="preserve"> </w:t>
      </w:r>
      <w:proofErr w:type="spellStart"/>
      <w:r w:rsidRPr="003300A9">
        <w:rPr>
          <w:rFonts w:asciiTheme="minorHAnsi" w:hAnsiTheme="minorHAnsi" w:cs="Arial"/>
          <w:b/>
          <w:sz w:val="20"/>
          <w:szCs w:val="20"/>
        </w:rPr>
        <w:t>cod_utilizadores</w:t>
      </w:r>
      <w:proofErr w:type="spellEnd"/>
      <w:r w:rsidRPr="003300A9">
        <w:rPr>
          <w:rFonts w:asciiTheme="minorHAnsi" w:hAnsiTheme="minorHAnsi" w:cs="Arial"/>
          <w:b/>
          <w:sz w:val="20"/>
          <w:szCs w:val="20"/>
        </w:rPr>
        <w:t>=4</w:t>
      </w:r>
    </w:p>
    <w:p w14:paraId="3AF8949D" w14:textId="77777777" w:rsidR="00395AF5" w:rsidRPr="003300A9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129459B5" w14:textId="379B5B33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as imagens guardadas em formato JPEG? </w:t>
      </w:r>
    </w:p>
    <w:p w14:paraId="0D4DDF43" w14:textId="51E129CE" w:rsidR="00395AF5" w:rsidRDefault="00D0383B" w:rsidP="008E20F6">
      <w:pPr>
        <w:spacing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proofErr w:type="spellStart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>Seletc</w:t>
      </w:r>
      <w:proofErr w:type="spellEnd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 xml:space="preserve">*from imagens </w:t>
      </w:r>
      <w:proofErr w:type="spellStart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>where’%jpg</w:t>
      </w:r>
      <w:proofErr w:type="spellEnd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 xml:space="preserve">%’ or </w:t>
      </w:r>
      <w:proofErr w:type="spellStart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>imagem</w:t>
      </w:r>
      <w:proofErr w:type="spellEnd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 xml:space="preserve"> like ‘’%</w:t>
      </w:r>
      <w:proofErr w:type="spellStart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>jpge</w:t>
      </w:r>
      <w:proofErr w:type="spellEnd"/>
      <w:r w:rsidRPr="00D0383B">
        <w:rPr>
          <w:rFonts w:asciiTheme="minorHAnsi" w:hAnsiTheme="minorHAnsi" w:cs="Arial"/>
          <w:b/>
          <w:sz w:val="20"/>
          <w:szCs w:val="20"/>
          <w:lang w:val="en-US"/>
        </w:rPr>
        <w:t>%</w:t>
      </w:r>
    </w:p>
    <w:p w14:paraId="460DA791" w14:textId="77777777" w:rsidR="008E20F6" w:rsidRPr="008E20F6" w:rsidRDefault="008E20F6" w:rsidP="008E20F6">
      <w:pPr>
        <w:spacing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</w:p>
    <w:p w14:paraId="7F7AD4E5" w14:textId="1C63B173" w:rsidR="00395AF5" w:rsidRPr="00B87B7E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as imagens que não possuem descrição? </w:t>
      </w:r>
    </w:p>
    <w:p w14:paraId="7EAE1B25" w14:textId="14E23674" w:rsidR="00395AF5" w:rsidRDefault="00D0383B" w:rsidP="008E20F6">
      <w:pPr>
        <w:spacing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B87B7E">
        <w:rPr>
          <w:rFonts w:asciiTheme="minorHAnsi" w:hAnsiTheme="minorHAnsi" w:cs="Arial"/>
          <w:b/>
          <w:sz w:val="20"/>
          <w:szCs w:val="20"/>
          <w:lang w:val="en-US"/>
        </w:rPr>
        <w:t xml:space="preserve">SELECT*FROM imagens where </w:t>
      </w:r>
      <w:proofErr w:type="spellStart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>descricao</w:t>
      </w:r>
      <w:proofErr w:type="spellEnd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 xml:space="preserve"> is null</w:t>
      </w:r>
    </w:p>
    <w:p w14:paraId="454FAC46" w14:textId="77777777" w:rsidR="008E20F6" w:rsidRPr="008E20F6" w:rsidRDefault="008E20F6" w:rsidP="008E20F6">
      <w:pPr>
        <w:spacing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</w:p>
    <w:p w14:paraId="00297240" w14:textId="70DC7F39" w:rsidR="00B87B7E" w:rsidRPr="00B87B7E" w:rsidRDefault="00395AF5" w:rsidP="00B87B7E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B87B7E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as imagens que não foram inseridas pelo utilizador Pedro? </w:t>
      </w:r>
    </w:p>
    <w:p w14:paraId="5609A7EA" w14:textId="77777777" w:rsidR="00B87B7E" w:rsidRDefault="00B87B7E" w:rsidP="00B87B7E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</w:p>
    <w:p w14:paraId="6F72383F" w14:textId="524309D1" w:rsidR="00B87B7E" w:rsidRPr="00B87B7E" w:rsidRDefault="00B87B7E" w:rsidP="00B87B7E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/>
          <w:sz w:val="20"/>
          <w:szCs w:val="20"/>
          <w:lang w:val="en-US"/>
        </w:rPr>
      </w:pPr>
      <w:r w:rsidRPr="00B87B7E">
        <w:rPr>
          <w:rFonts w:asciiTheme="minorHAnsi" w:hAnsiTheme="minorHAnsi" w:cs="Arial"/>
          <w:b/>
          <w:sz w:val="20"/>
          <w:szCs w:val="20"/>
          <w:lang w:val="en-US"/>
        </w:rPr>
        <w:t xml:space="preserve">Select*from imagens where </w:t>
      </w:r>
      <w:proofErr w:type="spellStart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>cod_</w:t>
      </w:r>
      <w:proofErr w:type="gramStart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>utilizador</w:t>
      </w:r>
      <w:proofErr w:type="spellEnd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>!=</w:t>
      </w:r>
      <w:proofErr w:type="gramEnd"/>
      <w:r w:rsidRPr="00B87B7E">
        <w:rPr>
          <w:rFonts w:asciiTheme="minorHAnsi" w:hAnsiTheme="minorHAnsi" w:cs="Arial"/>
          <w:b/>
          <w:sz w:val="20"/>
          <w:szCs w:val="20"/>
          <w:lang w:val="en-US"/>
        </w:rPr>
        <w:t>1</w:t>
      </w:r>
    </w:p>
    <w:p w14:paraId="642A8C17" w14:textId="77777777" w:rsidR="00395AF5" w:rsidRPr="00B87B7E" w:rsidRDefault="00395AF5" w:rsidP="00B87B7E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61059590" w14:textId="0C516931" w:rsidR="00395AF5" w:rsidRPr="008E20F6" w:rsidRDefault="00395AF5" w:rsidP="008E20F6">
      <w:pPr>
        <w:pStyle w:val="PargrafodaLista"/>
        <w:numPr>
          <w:ilvl w:val="0"/>
          <w:numId w:val="17"/>
        </w:numPr>
        <w:rPr>
          <w:highlight w:val="yellow"/>
        </w:rPr>
      </w:pPr>
      <w:r w:rsidRPr="008E20F6">
        <w:rPr>
          <w:highlight w:val="yellow"/>
        </w:rPr>
        <w:t>Como atualizar os dados da imagem "barcelona.jpg" (</w:t>
      </w:r>
      <w:proofErr w:type="spellStart"/>
      <w:r w:rsidRPr="008E20F6">
        <w:rPr>
          <w:highlight w:val="yellow"/>
        </w:rPr>
        <w:t>cod_imagem</w:t>
      </w:r>
      <w:proofErr w:type="spellEnd"/>
      <w:r w:rsidRPr="008E20F6">
        <w:rPr>
          <w:highlight w:val="yellow"/>
        </w:rPr>
        <w:t xml:space="preserve">=2), com uma nova descrição ("Imagem da cidade de Barcelona.")? </w:t>
      </w:r>
    </w:p>
    <w:p w14:paraId="4E5E2A3C" w14:textId="3CCA6711" w:rsidR="008E20F6" w:rsidRPr="008E20F6" w:rsidRDefault="00B87B7E" w:rsidP="008E20F6">
      <w:pPr>
        <w:rPr>
          <w:b/>
          <w:bCs/>
        </w:rPr>
      </w:pPr>
      <w:proofErr w:type="spellStart"/>
      <w:r w:rsidRPr="008E20F6">
        <w:rPr>
          <w:b/>
          <w:bCs/>
        </w:rPr>
        <w:t>Update</w:t>
      </w:r>
      <w:proofErr w:type="spellEnd"/>
      <w:r w:rsidRPr="008E20F6">
        <w:rPr>
          <w:b/>
          <w:bCs/>
        </w:rPr>
        <w:t xml:space="preserve"> </w:t>
      </w:r>
      <w:r w:rsidR="008E20F6" w:rsidRPr="008E20F6">
        <w:rPr>
          <w:b/>
          <w:bCs/>
        </w:rPr>
        <w:t xml:space="preserve">imagens set descrição=’Imagem da cidade de Barcelona.’ </w:t>
      </w:r>
      <w:proofErr w:type="spellStart"/>
      <w:r w:rsidR="008E20F6">
        <w:rPr>
          <w:b/>
          <w:bCs/>
        </w:rPr>
        <w:t>w</w:t>
      </w:r>
      <w:r w:rsidR="008E20F6" w:rsidRPr="008E20F6">
        <w:rPr>
          <w:b/>
          <w:bCs/>
        </w:rPr>
        <w:t>here</w:t>
      </w:r>
      <w:proofErr w:type="spellEnd"/>
      <w:r w:rsidR="008E20F6" w:rsidRPr="008E20F6">
        <w:rPr>
          <w:b/>
          <w:bCs/>
        </w:rPr>
        <w:t xml:space="preserve"> </w:t>
      </w:r>
      <w:proofErr w:type="spellStart"/>
      <w:r w:rsidR="008E20F6" w:rsidRPr="008E20F6">
        <w:rPr>
          <w:b/>
          <w:bCs/>
        </w:rPr>
        <w:t>cod_imagem</w:t>
      </w:r>
      <w:proofErr w:type="spellEnd"/>
      <w:r w:rsidR="008E20F6" w:rsidRPr="008E20F6">
        <w:rPr>
          <w:b/>
          <w:bCs/>
        </w:rPr>
        <w:t>=2</w:t>
      </w:r>
    </w:p>
    <w:p w14:paraId="67262580" w14:textId="77777777" w:rsidR="00395AF5" w:rsidRPr="00395AF5" w:rsidRDefault="00395AF5" w:rsidP="00395AF5">
      <w:pPr>
        <w:spacing w:line="360" w:lineRule="auto"/>
        <w:jc w:val="both"/>
        <w:rPr>
          <w:rFonts w:asciiTheme="minorHAnsi" w:hAnsiTheme="minorHAnsi" w:cs="Arial"/>
          <w:bCs/>
          <w:sz w:val="20"/>
          <w:szCs w:val="20"/>
        </w:rPr>
      </w:pPr>
    </w:p>
    <w:p w14:paraId="43331973" w14:textId="77777777" w:rsidR="00395AF5" w:rsidRPr="008E20F6" w:rsidRDefault="00395AF5" w:rsidP="00395AF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  <w:highlight w:val="yellow"/>
        </w:rPr>
      </w:pPr>
      <w:r w:rsidRPr="008E20F6">
        <w:rPr>
          <w:rFonts w:asciiTheme="minorHAnsi" w:hAnsiTheme="minorHAnsi" w:cs="Arial"/>
          <w:bCs/>
          <w:sz w:val="20"/>
          <w:szCs w:val="20"/>
          <w:highlight w:val="yellow"/>
        </w:rPr>
        <w:t xml:space="preserve">Quais as imagens disponíveis na base de dados? </w:t>
      </w:r>
    </w:p>
    <w:p w14:paraId="78E5E820" w14:textId="43237B04" w:rsidR="00395AF5" w:rsidRPr="00395AF5" w:rsidRDefault="00395AF5" w:rsidP="00395AF5">
      <w:pPr>
        <w:pStyle w:val="PargrafodaLista"/>
        <w:autoSpaceDE w:val="0"/>
        <w:autoSpaceDN w:val="0"/>
        <w:adjustRightInd w:val="0"/>
        <w:ind w:left="426"/>
        <w:rPr>
          <w:rFonts w:asciiTheme="minorHAnsi" w:hAnsiTheme="minorHAnsi" w:cs="Arial"/>
          <w:bCs/>
          <w:sz w:val="20"/>
          <w:szCs w:val="20"/>
        </w:rPr>
      </w:pPr>
      <w:r w:rsidRPr="008E20F6">
        <w:rPr>
          <w:rFonts w:asciiTheme="minorHAnsi" w:hAnsiTheme="minorHAnsi" w:cs="Arial"/>
          <w:bCs/>
          <w:sz w:val="20"/>
          <w:szCs w:val="20"/>
          <w:highlight w:val="yellow"/>
        </w:rPr>
        <w:t>Output desejado:</w:t>
      </w:r>
      <w:r w:rsidRPr="00395AF5">
        <w:rPr>
          <w:rFonts w:asciiTheme="minorHAnsi" w:hAnsiTheme="minorHAnsi" w:cs="Arial"/>
          <w:bCs/>
          <w:sz w:val="20"/>
          <w:szCs w:val="20"/>
        </w:rPr>
        <w:t xml:space="preserve"> </w:t>
      </w:r>
    </w:p>
    <w:p w14:paraId="27071C4C" w14:textId="2B02276C" w:rsidR="00395AF5" w:rsidRDefault="00395AF5" w:rsidP="00395AF5">
      <w:pPr>
        <w:spacing w:after="0" w:line="360" w:lineRule="auto"/>
        <w:ind w:firstLine="426"/>
        <w:jc w:val="both"/>
        <w:rPr>
          <w:rFonts w:asciiTheme="minorHAnsi" w:hAnsiTheme="minorHAnsi" w:cs="Arial"/>
          <w:bCs/>
          <w:sz w:val="20"/>
          <w:szCs w:val="20"/>
        </w:rPr>
      </w:pPr>
      <w:r w:rsidRPr="00395AF5">
        <w:rPr>
          <w:rFonts w:asciiTheme="minorHAnsi" w:hAnsiTheme="minorHAnsi" w:cs="Arial"/>
          <w:bCs/>
          <w:noProof/>
          <w:sz w:val="20"/>
          <w:szCs w:val="20"/>
        </w:rPr>
        <w:drawing>
          <wp:inline distT="0" distB="0" distL="0" distR="0" wp14:anchorId="05330096" wp14:editId="10AA201C">
            <wp:extent cx="1733550" cy="858520"/>
            <wp:effectExtent l="0" t="0" r="0" b="0"/>
            <wp:docPr id="9" name="Imagem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2E62" w14:textId="2B8B5EC7" w:rsidR="00712A4C" w:rsidRDefault="00EE7518" w:rsidP="00EE7518">
      <w:pPr>
        <w:spacing w:after="0"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 w:rsidRPr="00EE7518">
        <w:rPr>
          <w:rFonts w:asciiTheme="minorHAnsi" w:hAnsiTheme="minorHAnsi" w:cs="Arial"/>
          <w:b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asciiTheme="minorHAnsi" w:hAnsiTheme="minorHAnsi" w:cs="Arial"/>
          <w:b/>
          <w:sz w:val="20"/>
          <w:szCs w:val="20"/>
          <w:lang w:val="en-US"/>
        </w:rPr>
        <w:t>imagens,categorias</w:t>
      </w:r>
      <w:proofErr w:type="spellEnd"/>
      <w:proofErr w:type="gramEnd"/>
    </w:p>
    <w:p w14:paraId="1CBFB549" w14:textId="45D2A082" w:rsidR="00EE7518" w:rsidRPr="00EE7518" w:rsidRDefault="00EE7518" w:rsidP="00EE7518">
      <w:pPr>
        <w:spacing w:after="0" w:line="360" w:lineRule="auto"/>
        <w:ind w:left="426"/>
        <w:jc w:val="both"/>
        <w:rPr>
          <w:rFonts w:asciiTheme="minorHAnsi" w:hAnsiTheme="minorHAnsi" w:cs="Arial"/>
          <w:b/>
          <w:sz w:val="20"/>
          <w:szCs w:val="20"/>
          <w:lang w:val="en-US"/>
        </w:rPr>
      </w:pPr>
      <w:r>
        <w:rPr>
          <w:rFonts w:asciiTheme="minorHAnsi" w:hAnsiTheme="minorHAnsi" w:cs="Arial"/>
          <w:b/>
          <w:sz w:val="20"/>
          <w:szCs w:val="20"/>
          <w:lang w:val="en-US"/>
        </w:rPr>
        <w:t xml:space="preserve">From imagens inner join </w:t>
      </w:r>
      <w:proofErr w:type="spellStart"/>
      <w:r>
        <w:rPr>
          <w:rFonts w:asciiTheme="minorHAnsi" w:hAnsiTheme="minorHAnsi" w:cs="Arial"/>
          <w:b/>
          <w:sz w:val="20"/>
          <w:szCs w:val="20"/>
          <w:lang w:val="en-US"/>
        </w:rPr>
        <w:t>categorias</w:t>
      </w:r>
      <w:proofErr w:type="spellEnd"/>
      <w:r>
        <w:rPr>
          <w:rFonts w:asciiTheme="minorHAnsi" w:hAnsiTheme="minorHAnsi" w:cs="Arial"/>
          <w:b/>
          <w:sz w:val="20"/>
          <w:szCs w:val="20"/>
          <w:lang w:val="en-US"/>
        </w:rPr>
        <w:t xml:space="preserve"> on </w:t>
      </w:r>
      <w:proofErr w:type="spellStart"/>
      <w:r>
        <w:rPr>
          <w:rFonts w:asciiTheme="minorHAnsi" w:hAnsiTheme="minorHAnsi" w:cs="Arial"/>
          <w:b/>
          <w:sz w:val="20"/>
          <w:szCs w:val="20"/>
          <w:lang w:val="en-US"/>
        </w:rPr>
        <w:t>imagens.cod_categoria</w:t>
      </w:r>
      <w:proofErr w:type="spellEnd"/>
      <w:r>
        <w:rPr>
          <w:rFonts w:asciiTheme="minorHAnsi" w:hAnsiTheme="minorHAnsi" w:cs="Arial"/>
          <w:b/>
          <w:sz w:val="20"/>
          <w:szCs w:val="20"/>
          <w:lang w:val="en-US"/>
        </w:rPr>
        <w:t xml:space="preserve"> = categorias.cod_categorias</w:t>
      </w:r>
    </w:p>
    <w:p w14:paraId="08F21711" w14:textId="4A6B89A4" w:rsidR="008E20F6" w:rsidRPr="00EE7518" w:rsidRDefault="008E20F6" w:rsidP="00395AF5">
      <w:pPr>
        <w:spacing w:after="0" w:line="360" w:lineRule="auto"/>
        <w:ind w:firstLine="426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1A8C47B3" w14:textId="77777777" w:rsidR="008E20F6" w:rsidRPr="00EE7518" w:rsidRDefault="008E20F6" w:rsidP="00395AF5">
      <w:pPr>
        <w:spacing w:after="0" w:line="360" w:lineRule="auto"/>
        <w:ind w:firstLine="426"/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14:paraId="7F3B9D95" w14:textId="77777777" w:rsidR="006B79CC" w:rsidRPr="00EE7518" w:rsidRDefault="006B79CC" w:rsidP="006B79CC">
      <w:pPr>
        <w:autoSpaceDE w:val="0"/>
        <w:autoSpaceDN w:val="0"/>
        <w:adjustRightInd w:val="0"/>
        <w:ind w:left="360"/>
        <w:rPr>
          <w:rFonts w:asciiTheme="minorHAnsi" w:hAnsiTheme="minorHAnsi" w:cs="Arial"/>
          <w:color w:val="000000"/>
          <w:sz w:val="20"/>
          <w:szCs w:val="20"/>
          <w:lang w:val="en-US"/>
        </w:rPr>
      </w:pPr>
    </w:p>
    <w:p w14:paraId="5707B7AB" w14:textId="64D7A946" w:rsidR="00AF6B1A" w:rsidRPr="00EE7518" w:rsidRDefault="00AF6B1A" w:rsidP="006B79CC">
      <w:pPr>
        <w:spacing w:line="360" w:lineRule="auto"/>
        <w:rPr>
          <w:rFonts w:asciiTheme="minorHAnsi" w:hAnsiTheme="minorHAnsi" w:cs="Arial"/>
          <w:b/>
          <w:bCs/>
          <w:sz w:val="20"/>
          <w:lang w:val="en-US"/>
        </w:rPr>
      </w:pPr>
    </w:p>
    <w:sectPr w:rsidR="00AF6B1A" w:rsidRPr="00EE751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650D" w14:textId="77777777" w:rsidR="00C531FA" w:rsidRDefault="00C531FA" w:rsidP="00646E60">
      <w:pPr>
        <w:spacing w:after="0" w:line="240" w:lineRule="auto"/>
      </w:pPr>
      <w:r>
        <w:separator/>
      </w:r>
    </w:p>
  </w:endnote>
  <w:endnote w:type="continuationSeparator" w:id="0">
    <w:p w14:paraId="5805F755" w14:textId="77777777" w:rsidR="00C531FA" w:rsidRDefault="00C531FA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169" w14:textId="34FF3A41" w:rsidR="00C26867" w:rsidRDefault="00C26867" w:rsidP="00C26867">
    <w:pPr>
      <w:pStyle w:val="Rodap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6AAACD" wp14:editId="61F03134">
          <wp:simplePos x="0" y="0"/>
          <wp:positionH relativeFrom="column">
            <wp:posOffset>481965</wp:posOffset>
          </wp:positionH>
          <wp:positionV relativeFrom="paragraph">
            <wp:posOffset>120015</wp:posOffset>
          </wp:positionV>
          <wp:extent cx="4428000" cy="417600"/>
          <wp:effectExtent l="0" t="0" r="0" b="1905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7F08" w14:textId="77777777" w:rsidR="00C531FA" w:rsidRDefault="00C531FA" w:rsidP="00646E60">
      <w:pPr>
        <w:spacing w:after="0" w:line="240" w:lineRule="auto"/>
      </w:pPr>
      <w:r>
        <w:separator/>
      </w:r>
    </w:p>
  </w:footnote>
  <w:footnote w:type="continuationSeparator" w:id="0">
    <w:p w14:paraId="4F37E039" w14:textId="77777777" w:rsidR="00C531FA" w:rsidRDefault="00C531FA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9789" w14:textId="0B506245" w:rsidR="00646E60" w:rsidRDefault="00C26867" w:rsidP="00C26867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6A0CC" wp14:editId="7C4D5642">
          <wp:simplePos x="0" y="0"/>
          <wp:positionH relativeFrom="column">
            <wp:posOffset>920115</wp:posOffset>
          </wp:positionH>
          <wp:positionV relativeFrom="paragraph">
            <wp:posOffset>-421005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7B0AAB2E"/>
    <w:lvl w:ilvl="0" w:tplc="588EC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 w:tplc="B50E699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793280"/>
    <w:multiLevelType w:val="hybridMultilevel"/>
    <w:tmpl w:val="347285D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44BB5"/>
    <w:multiLevelType w:val="hybridMultilevel"/>
    <w:tmpl w:val="68BC9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705C"/>
    <w:multiLevelType w:val="multilevel"/>
    <w:tmpl w:val="7CDEE0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B8F7B51"/>
    <w:multiLevelType w:val="multilevel"/>
    <w:tmpl w:val="5914B2CE"/>
    <w:lvl w:ilvl="0">
      <w:start w:val="1"/>
      <w:numFmt w:val="decimal"/>
      <w:lvlText w:val="%1."/>
      <w:lvlJc w:val="left"/>
      <w:pPr>
        <w:ind w:left="1068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500" w:hanging="432"/>
      </w:pPr>
      <w:rPr>
        <w:rFonts w:ascii="Times New Roman" w:hAnsi="Times New Roman"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8E05F06"/>
    <w:multiLevelType w:val="hybridMultilevel"/>
    <w:tmpl w:val="7E2CC89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02E"/>
    <w:multiLevelType w:val="hybridMultilevel"/>
    <w:tmpl w:val="D22EB3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87FDE"/>
    <w:multiLevelType w:val="hybridMultilevel"/>
    <w:tmpl w:val="5D18E086"/>
    <w:lvl w:ilvl="0" w:tplc="F02C845A">
      <w:start w:val="1"/>
      <w:numFmt w:val="lowerRoman"/>
      <w:lvlText w:val="%1)"/>
      <w:lvlJc w:val="righ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B5773C"/>
    <w:multiLevelType w:val="hybridMultilevel"/>
    <w:tmpl w:val="8968BA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15D1B"/>
    <w:multiLevelType w:val="hybridMultilevel"/>
    <w:tmpl w:val="2AA421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0"/>
  </w:num>
  <w:num w:numId="4">
    <w:abstractNumId w:val="5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02CB"/>
    <w:rsid w:val="00037567"/>
    <w:rsid w:val="000844DC"/>
    <w:rsid w:val="000A32EC"/>
    <w:rsid w:val="000A3F9C"/>
    <w:rsid w:val="000D65F0"/>
    <w:rsid w:val="001513E0"/>
    <w:rsid w:val="0017135B"/>
    <w:rsid w:val="00201D99"/>
    <w:rsid w:val="00217E53"/>
    <w:rsid w:val="00221BAF"/>
    <w:rsid w:val="002378B7"/>
    <w:rsid w:val="00252210"/>
    <w:rsid w:val="0026536F"/>
    <w:rsid w:val="00281A69"/>
    <w:rsid w:val="00286596"/>
    <w:rsid w:val="002954A7"/>
    <w:rsid w:val="00296235"/>
    <w:rsid w:val="002E0566"/>
    <w:rsid w:val="002E3333"/>
    <w:rsid w:val="002E5A2F"/>
    <w:rsid w:val="002F73E6"/>
    <w:rsid w:val="003058CF"/>
    <w:rsid w:val="003063C6"/>
    <w:rsid w:val="003300A9"/>
    <w:rsid w:val="003522E6"/>
    <w:rsid w:val="003814E4"/>
    <w:rsid w:val="00386C64"/>
    <w:rsid w:val="00395AF5"/>
    <w:rsid w:val="003A3E25"/>
    <w:rsid w:val="003B10AE"/>
    <w:rsid w:val="003B47CB"/>
    <w:rsid w:val="003B5B07"/>
    <w:rsid w:val="00400633"/>
    <w:rsid w:val="004162A4"/>
    <w:rsid w:val="00432019"/>
    <w:rsid w:val="00464902"/>
    <w:rsid w:val="004659D3"/>
    <w:rsid w:val="00487BFF"/>
    <w:rsid w:val="00490B0F"/>
    <w:rsid w:val="004A3230"/>
    <w:rsid w:val="004C0898"/>
    <w:rsid w:val="0051416F"/>
    <w:rsid w:val="00532BDD"/>
    <w:rsid w:val="0056283D"/>
    <w:rsid w:val="00562ABF"/>
    <w:rsid w:val="005B1EB1"/>
    <w:rsid w:val="005F0F0C"/>
    <w:rsid w:val="00634BDE"/>
    <w:rsid w:val="00646E60"/>
    <w:rsid w:val="00647E6F"/>
    <w:rsid w:val="00667B52"/>
    <w:rsid w:val="006B79CC"/>
    <w:rsid w:val="00712A4C"/>
    <w:rsid w:val="00742DD0"/>
    <w:rsid w:val="007501F5"/>
    <w:rsid w:val="00763240"/>
    <w:rsid w:val="007736DB"/>
    <w:rsid w:val="007763C1"/>
    <w:rsid w:val="007B002A"/>
    <w:rsid w:val="007B4F5E"/>
    <w:rsid w:val="007B7B10"/>
    <w:rsid w:val="007D34B8"/>
    <w:rsid w:val="007F1F33"/>
    <w:rsid w:val="0086610C"/>
    <w:rsid w:val="00885D2C"/>
    <w:rsid w:val="0089158D"/>
    <w:rsid w:val="008961D4"/>
    <w:rsid w:val="008A0DD6"/>
    <w:rsid w:val="008E20F6"/>
    <w:rsid w:val="008F3752"/>
    <w:rsid w:val="009129FA"/>
    <w:rsid w:val="00936FF9"/>
    <w:rsid w:val="00950A59"/>
    <w:rsid w:val="009651AA"/>
    <w:rsid w:val="009678C5"/>
    <w:rsid w:val="009817AD"/>
    <w:rsid w:val="0098466B"/>
    <w:rsid w:val="009A646A"/>
    <w:rsid w:val="009D65F8"/>
    <w:rsid w:val="00A0789D"/>
    <w:rsid w:val="00A24651"/>
    <w:rsid w:val="00A2725C"/>
    <w:rsid w:val="00A37C5F"/>
    <w:rsid w:val="00A513FB"/>
    <w:rsid w:val="00A52160"/>
    <w:rsid w:val="00A52723"/>
    <w:rsid w:val="00A573C9"/>
    <w:rsid w:val="00A9196E"/>
    <w:rsid w:val="00A92239"/>
    <w:rsid w:val="00AB464B"/>
    <w:rsid w:val="00AB46FA"/>
    <w:rsid w:val="00AD158E"/>
    <w:rsid w:val="00AF6B1A"/>
    <w:rsid w:val="00B031FA"/>
    <w:rsid w:val="00B113D1"/>
    <w:rsid w:val="00B44E7E"/>
    <w:rsid w:val="00B6148B"/>
    <w:rsid w:val="00B87B7E"/>
    <w:rsid w:val="00BC369A"/>
    <w:rsid w:val="00C05D2F"/>
    <w:rsid w:val="00C12626"/>
    <w:rsid w:val="00C26867"/>
    <w:rsid w:val="00C27B58"/>
    <w:rsid w:val="00C531FA"/>
    <w:rsid w:val="00C53F63"/>
    <w:rsid w:val="00C91FDC"/>
    <w:rsid w:val="00C94858"/>
    <w:rsid w:val="00CA77B1"/>
    <w:rsid w:val="00CD0E04"/>
    <w:rsid w:val="00CD1BD5"/>
    <w:rsid w:val="00CF3DE9"/>
    <w:rsid w:val="00D0383B"/>
    <w:rsid w:val="00D05BE4"/>
    <w:rsid w:val="00D146A4"/>
    <w:rsid w:val="00D22525"/>
    <w:rsid w:val="00D2355F"/>
    <w:rsid w:val="00D26C7C"/>
    <w:rsid w:val="00D37EB1"/>
    <w:rsid w:val="00D554D9"/>
    <w:rsid w:val="00D62896"/>
    <w:rsid w:val="00DA349A"/>
    <w:rsid w:val="00E37304"/>
    <w:rsid w:val="00E50637"/>
    <w:rsid w:val="00E72AEE"/>
    <w:rsid w:val="00E77DF2"/>
    <w:rsid w:val="00EB1633"/>
    <w:rsid w:val="00EB16D0"/>
    <w:rsid w:val="00EB4136"/>
    <w:rsid w:val="00ED5828"/>
    <w:rsid w:val="00ED5F26"/>
    <w:rsid w:val="00EE74F4"/>
    <w:rsid w:val="00EE7518"/>
    <w:rsid w:val="00EF299F"/>
    <w:rsid w:val="00F7267B"/>
    <w:rsid w:val="00F91BE6"/>
    <w:rsid w:val="00FB0B24"/>
    <w:rsid w:val="00FF7C2E"/>
    <w:rsid w:val="00FF7D69"/>
    <w:rsid w:val="0E5CB2ED"/>
    <w:rsid w:val="0F269720"/>
    <w:rsid w:val="1EE9F0E5"/>
    <w:rsid w:val="2EF1FCFA"/>
    <w:rsid w:val="3E68190C"/>
    <w:rsid w:val="48337DFE"/>
    <w:rsid w:val="57D79B62"/>
    <w:rsid w:val="7413C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A09D2"/>
  <w15:docId w15:val="{4AFEE05C-C146-499B-A198-194AB34C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6E60"/>
  </w:style>
  <w:style w:type="paragraph" w:styleId="Rodap">
    <w:name w:val="footer"/>
    <w:basedOn w:val="Normal"/>
    <w:link w:val="RodapCarte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Forte">
    <w:name w:val="Strong"/>
    <w:qFormat/>
    <w:rsid w:val="00A0789D"/>
    <w:rPr>
      <w:b/>
      <w:bCs/>
    </w:rPr>
  </w:style>
  <w:style w:type="character" w:styleId="Hiperligao">
    <w:name w:val="Hyperlink"/>
    <w:unhideWhenUsed/>
    <w:rsid w:val="006B79CC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B79CC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F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9300B70DC9F34284D91066A32547B3" ma:contentTypeVersion="6" ma:contentTypeDescription="Criar um novo documento." ma:contentTypeScope="" ma:versionID="b170e87685803d7f95a21ac03b132453">
  <xsd:schema xmlns:xsd="http://www.w3.org/2001/XMLSchema" xmlns:xs="http://www.w3.org/2001/XMLSchema" xmlns:p="http://schemas.microsoft.com/office/2006/metadata/properties" xmlns:ns2="29f71143-9998-4c47-922a-16eb69d91a45" targetNamespace="http://schemas.microsoft.com/office/2006/metadata/properties" ma:root="true" ma:fieldsID="3dfff668cf6652e582377f1b0f5b1c57" ns2:_="">
    <xsd:import namespace="29f71143-9998-4c47-922a-16eb69d91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71143-9998-4c47-922a-16eb69d91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7EF8C-9ABA-4CA2-BEAB-D2A183E71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F8FF4-B710-4021-A65D-5E06A3904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BFEA7F-6C96-4A92-9F87-47BC93B1FC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1C2E1-B5FB-4219-AED4-546E32547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71143-9998-4c47-922a-16eb69d91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</Template>
  <TotalTime>38</TotalTime>
  <Pages>3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Ana Paula Oliveira</cp:lastModifiedBy>
  <cp:revision>66</cp:revision>
  <cp:lastPrinted>2021-07-04T16:29:00Z</cp:lastPrinted>
  <dcterms:created xsi:type="dcterms:W3CDTF">2014-02-04T14:44:00Z</dcterms:created>
  <dcterms:modified xsi:type="dcterms:W3CDTF">2021-12-15T15:29:00Z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0x010100BC9300B70DC9F34284D91066A32547B3</vt:lpwstr>
  </property>
</Properties>
</file>